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9B" w:rsidRDefault="0088029B" w:rsidP="0088029B">
      <w:pPr>
        <w:jc w:val="center"/>
        <w:rPr>
          <w:b/>
          <w:sz w:val="32"/>
          <w:szCs w:val="32"/>
        </w:rPr>
      </w:pPr>
      <w:r w:rsidRPr="00CC7F0E">
        <w:rPr>
          <w:b/>
          <w:sz w:val="32"/>
          <w:szCs w:val="32"/>
        </w:rPr>
        <w:t>Assignment I</w:t>
      </w:r>
      <w:r>
        <w:rPr>
          <w:b/>
          <w:sz w:val="32"/>
          <w:szCs w:val="32"/>
        </w:rPr>
        <w:t>I</w:t>
      </w:r>
      <w:r w:rsidR="003F6D04">
        <w:rPr>
          <w:b/>
          <w:sz w:val="32"/>
          <w:szCs w:val="32"/>
        </w:rPr>
        <w:t>I</w:t>
      </w:r>
    </w:p>
    <w:p w:rsidR="0088029B" w:rsidRDefault="0088029B" w:rsidP="008802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DATABASE DESIGN Z511</w:t>
      </w:r>
    </w:p>
    <w:p w:rsidR="0088029B" w:rsidRDefault="0088029B" w:rsidP="008802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FNU ANIRUDH</w:t>
      </w:r>
    </w:p>
    <w:p w:rsidR="0088029B" w:rsidRDefault="0088029B" w:rsidP="0088029B">
      <w:pPr>
        <w:jc w:val="center"/>
        <w:rPr>
          <w:b/>
          <w:sz w:val="32"/>
          <w:szCs w:val="32"/>
        </w:rPr>
      </w:pPr>
    </w:p>
    <w:p w:rsidR="0088029B" w:rsidRPr="003D6D5F" w:rsidRDefault="0088029B" w:rsidP="0088029B">
      <w:pPr>
        <w:rPr>
          <w:b/>
          <w:sz w:val="28"/>
          <w:szCs w:val="28"/>
          <w:u w:val="single"/>
        </w:rPr>
      </w:pPr>
      <w:r w:rsidRPr="003D6D5F">
        <w:rPr>
          <w:b/>
          <w:sz w:val="28"/>
          <w:szCs w:val="28"/>
          <w:u w:val="single"/>
        </w:rPr>
        <w:t>QUESTION 1</w:t>
      </w:r>
    </w:p>
    <w:p w:rsidR="003F6D04" w:rsidRDefault="003F6D04" w:rsidP="0088029B">
      <w:pPr>
        <w:rPr>
          <w:b/>
          <w:sz w:val="24"/>
          <w:szCs w:val="24"/>
          <w:u w:val="single"/>
        </w:rPr>
      </w:pPr>
    </w:p>
    <w:p w:rsidR="003F6D04" w:rsidRDefault="003F6D04" w:rsidP="0088029B">
      <w:pPr>
        <w:rPr>
          <w:sz w:val="24"/>
          <w:szCs w:val="24"/>
        </w:rPr>
      </w:pPr>
      <w:r w:rsidRPr="003F6D04">
        <w:rPr>
          <w:b/>
          <w:sz w:val="24"/>
          <w:szCs w:val="24"/>
        </w:rPr>
        <w:t>Entity integrity</w:t>
      </w:r>
      <w:r w:rsidRPr="003F6D04">
        <w:rPr>
          <w:sz w:val="24"/>
          <w:szCs w:val="24"/>
        </w:rPr>
        <w:t xml:space="preserve"> is an integrity rule which states that every table must have a primary key and that the column or columns chosen to be the primary key should be unique and not NULL.</w:t>
      </w:r>
    </w:p>
    <w:p w:rsidR="003F6D04" w:rsidRDefault="003F6D04" w:rsidP="0088029B">
      <w:pPr>
        <w:rPr>
          <w:sz w:val="24"/>
          <w:szCs w:val="24"/>
        </w:rPr>
      </w:pPr>
    </w:p>
    <w:p w:rsidR="003F6D04" w:rsidRPr="003F6D04" w:rsidRDefault="003F6D04" w:rsidP="0088029B">
      <w:pPr>
        <w:rPr>
          <w:sz w:val="24"/>
          <w:szCs w:val="24"/>
        </w:rPr>
      </w:pPr>
      <w:r w:rsidRPr="003F6D04">
        <w:rPr>
          <w:b/>
          <w:sz w:val="24"/>
          <w:szCs w:val="24"/>
        </w:rPr>
        <w:t>Referential integrity</w:t>
      </w:r>
      <w:r w:rsidRPr="003F6D04">
        <w:rPr>
          <w:sz w:val="24"/>
          <w:szCs w:val="24"/>
        </w:rPr>
        <w:t xml:space="preserve"> is a concept for ensuring that relationships between database tables remain consistent. In other words, references to data must be valid. A relationship between two database tables, called a referenced table and a referencing table, is created by using a foreign key.</w:t>
      </w:r>
    </w:p>
    <w:p w:rsidR="0088029B" w:rsidRDefault="0088029B" w:rsidP="0088029B">
      <w:pPr>
        <w:rPr>
          <w:b/>
          <w:sz w:val="24"/>
          <w:szCs w:val="24"/>
        </w:rPr>
      </w:pPr>
    </w:p>
    <w:p w:rsidR="003F6D04" w:rsidRDefault="003F6D04" w:rsidP="0088029B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Importance of Defining</w:t>
      </w:r>
      <w:r w:rsidR="002F3306">
        <w:rPr>
          <w:b/>
          <w:sz w:val="24"/>
          <w:szCs w:val="24"/>
        </w:rPr>
        <w:t xml:space="preserve"> Entity integrity and </w:t>
      </w:r>
      <w:r>
        <w:rPr>
          <w:b/>
          <w:sz w:val="24"/>
          <w:szCs w:val="24"/>
        </w:rPr>
        <w:t>referential integrity in Database:-</w:t>
      </w:r>
    </w:p>
    <w:p w:rsidR="003F6D04" w:rsidRDefault="003F6D04" w:rsidP="003F6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6D04">
        <w:rPr>
          <w:sz w:val="24"/>
          <w:szCs w:val="24"/>
        </w:rPr>
        <w:t>Improved Data Quality</w:t>
      </w:r>
    </w:p>
    <w:p w:rsidR="002F3306" w:rsidRDefault="002F3306" w:rsidP="003F6D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Reliability</w:t>
      </w:r>
    </w:p>
    <w:p w:rsidR="003F6D04" w:rsidRDefault="003F6D04" w:rsidP="003F6D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Faster Development</w:t>
      </w:r>
    </w:p>
    <w:p w:rsidR="003F6D04" w:rsidRDefault="003F6D04" w:rsidP="003F6D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Fewer Bugs</w:t>
      </w:r>
    </w:p>
    <w:p w:rsidR="007D7F45" w:rsidRDefault="003F6D04" w:rsidP="007D7F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Consistency across Applications</w:t>
      </w:r>
    </w:p>
    <w:p w:rsidR="007D7F45" w:rsidRPr="007D7F45" w:rsidRDefault="007D7F45" w:rsidP="007D7F45">
      <w:pPr>
        <w:ind w:left="360"/>
        <w:rPr>
          <w:sz w:val="24"/>
          <w:szCs w:val="24"/>
        </w:rPr>
      </w:pPr>
    </w:p>
    <w:p w:rsidR="00484B6E" w:rsidRDefault="00484B6E" w:rsidP="0088029B">
      <w:pPr>
        <w:rPr>
          <w:sz w:val="24"/>
          <w:szCs w:val="24"/>
        </w:rPr>
      </w:pPr>
    </w:p>
    <w:p w:rsidR="00484B6E" w:rsidRPr="003D6D5F" w:rsidRDefault="00484B6E" w:rsidP="0088029B">
      <w:pPr>
        <w:rPr>
          <w:b/>
          <w:sz w:val="28"/>
          <w:szCs w:val="28"/>
          <w:u w:val="single"/>
        </w:rPr>
      </w:pPr>
      <w:r w:rsidRPr="003D6D5F">
        <w:rPr>
          <w:b/>
          <w:sz w:val="28"/>
          <w:szCs w:val="28"/>
          <w:u w:val="single"/>
        </w:rPr>
        <w:t>QUESTION 2</w:t>
      </w:r>
    </w:p>
    <w:p w:rsidR="00484B6E" w:rsidRDefault="00484B6E" w:rsidP="0088029B">
      <w:pPr>
        <w:rPr>
          <w:b/>
          <w:sz w:val="24"/>
          <w:szCs w:val="24"/>
          <w:u w:val="single"/>
        </w:rPr>
      </w:pPr>
    </w:p>
    <w:p w:rsidR="00484B6E" w:rsidRPr="00484B6E" w:rsidRDefault="004030E5" w:rsidP="0088029B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2965" cy="9334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19" cy="9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CE" w:rsidRDefault="00C238CE" w:rsidP="0088029B">
      <w:pPr>
        <w:rPr>
          <w:sz w:val="24"/>
          <w:szCs w:val="24"/>
        </w:rPr>
      </w:pPr>
    </w:p>
    <w:p w:rsidR="00C238CE" w:rsidRDefault="00C238CE" w:rsidP="0088029B">
      <w:pPr>
        <w:rPr>
          <w:sz w:val="24"/>
          <w:szCs w:val="24"/>
        </w:rPr>
      </w:pPr>
    </w:p>
    <w:p w:rsidR="0088029B" w:rsidRPr="003D6D5F" w:rsidRDefault="0088029B" w:rsidP="0088029B">
      <w:pPr>
        <w:rPr>
          <w:b/>
          <w:sz w:val="28"/>
          <w:szCs w:val="28"/>
          <w:u w:val="single"/>
        </w:rPr>
      </w:pPr>
      <w:r w:rsidRPr="003D6D5F">
        <w:rPr>
          <w:b/>
          <w:sz w:val="28"/>
          <w:szCs w:val="28"/>
          <w:u w:val="single"/>
        </w:rPr>
        <w:t>QUESTION 3</w:t>
      </w:r>
    </w:p>
    <w:p w:rsidR="007C6494" w:rsidRDefault="007C6494" w:rsidP="0088029B">
      <w:pPr>
        <w:rPr>
          <w:b/>
          <w:sz w:val="24"/>
          <w:szCs w:val="24"/>
        </w:rPr>
      </w:pPr>
    </w:p>
    <w:p w:rsidR="004030E5" w:rsidRDefault="004030E5" w:rsidP="0088029B">
      <w:pPr>
        <w:rPr>
          <w:b/>
          <w:sz w:val="24"/>
          <w:szCs w:val="24"/>
        </w:rPr>
      </w:pPr>
    </w:p>
    <w:p w:rsidR="004030E5" w:rsidRPr="004030E5" w:rsidRDefault="004030E5" w:rsidP="0088029B">
      <w:pPr>
        <w:rPr>
          <w:b/>
          <w:sz w:val="24"/>
          <w:szCs w:val="24"/>
        </w:rPr>
      </w:pPr>
      <w:r w:rsidRPr="004030E5">
        <w:rPr>
          <w:b/>
          <w:sz w:val="24"/>
          <w:szCs w:val="24"/>
        </w:rPr>
        <w:t>STUDENT U INSTRUCTOR</w:t>
      </w:r>
    </w:p>
    <w:p w:rsidR="004030E5" w:rsidRDefault="004030E5" w:rsidP="0088029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4030E5" w:rsidTr="004030E5">
        <w:trPr>
          <w:trHeight w:val="356"/>
        </w:trPr>
        <w:tc>
          <w:tcPr>
            <w:tcW w:w="2337" w:type="dxa"/>
          </w:tcPr>
          <w:p w:rsidR="004030E5" w:rsidRDefault="004030E5" w:rsidP="00403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4030E5" w:rsidRDefault="004030E5" w:rsidP="00403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4030E5" w:rsidTr="004030E5">
        <w:trPr>
          <w:trHeight w:val="356"/>
        </w:trPr>
        <w:tc>
          <w:tcPr>
            <w:tcW w:w="2337" w:type="dxa"/>
          </w:tcPr>
          <w:p w:rsidR="004030E5" w:rsidRDefault="004030E5" w:rsidP="00880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Susan</w:t>
            </w:r>
          </w:p>
        </w:tc>
        <w:tc>
          <w:tcPr>
            <w:tcW w:w="2337" w:type="dxa"/>
          </w:tcPr>
          <w:p w:rsidR="004030E5" w:rsidRDefault="004030E5" w:rsidP="00880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</w:tr>
      <w:tr w:rsidR="004030E5" w:rsidTr="004030E5">
        <w:trPr>
          <w:trHeight w:val="337"/>
        </w:trPr>
        <w:tc>
          <w:tcPr>
            <w:tcW w:w="2337" w:type="dxa"/>
          </w:tcPr>
          <w:p w:rsidR="004030E5" w:rsidRDefault="004030E5" w:rsidP="00880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</w:t>
            </w:r>
          </w:p>
        </w:tc>
        <w:tc>
          <w:tcPr>
            <w:tcW w:w="2337" w:type="dxa"/>
          </w:tcPr>
          <w:p w:rsidR="004030E5" w:rsidRDefault="004030E5" w:rsidP="00880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</w:t>
            </w:r>
          </w:p>
        </w:tc>
      </w:tr>
      <w:tr w:rsidR="004030E5" w:rsidTr="004030E5">
        <w:trPr>
          <w:trHeight w:val="337"/>
        </w:trPr>
        <w:tc>
          <w:tcPr>
            <w:tcW w:w="2337" w:type="dxa"/>
          </w:tcPr>
          <w:p w:rsidR="004030E5" w:rsidRDefault="004030E5" w:rsidP="00880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</w:t>
            </w:r>
          </w:p>
        </w:tc>
        <w:tc>
          <w:tcPr>
            <w:tcW w:w="2337" w:type="dxa"/>
          </w:tcPr>
          <w:p w:rsidR="004030E5" w:rsidRDefault="004030E5" w:rsidP="00880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</w:t>
            </w:r>
          </w:p>
        </w:tc>
      </w:tr>
      <w:tr w:rsidR="004F6354" w:rsidTr="004030E5">
        <w:trPr>
          <w:trHeight w:val="337"/>
        </w:trPr>
        <w:tc>
          <w:tcPr>
            <w:tcW w:w="2337" w:type="dxa"/>
          </w:tcPr>
          <w:p w:rsidR="004F6354" w:rsidRDefault="004F6354" w:rsidP="004F6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</w:t>
            </w:r>
          </w:p>
        </w:tc>
        <w:tc>
          <w:tcPr>
            <w:tcW w:w="2337" w:type="dxa"/>
          </w:tcPr>
          <w:p w:rsidR="004F6354" w:rsidRDefault="004F6354" w:rsidP="004F6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</w:tbl>
    <w:tbl>
      <w:tblPr>
        <w:tblW w:w="4983" w:type="pct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8"/>
      </w:tblGrid>
      <w:tr w:rsidR="004030E5" w:rsidTr="006671DA">
        <w:trPr>
          <w:trHeight w:val="630"/>
        </w:trPr>
        <w:tc>
          <w:tcPr>
            <w:tcW w:w="5000" w:type="pct"/>
            <w:hideMark/>
          </w:tcPr>
          <w:p w:rsidR="004030E5" w:rsidRPr="004030E5" w:rsidRDefault="004030E5">
            <w:pPr>
              <w:rPr>
                <w:rFonts w:eastAsia="Times New Roman" w:cs="Arial"/>
                <w:b/>
                <w:color w:val="000033"/>
                <w:sz w:val="24"/>
                <w:szCs w:val="24"/>
              </w:rPr>
            </w:pPr>
            <w:r w:rsidRPr="004030E5">
              <w:rPr>
                <w:rFonts w:eastAsia="Times New Roman" w:cs="Arial"/>
                <w:b/>
                <w:color w:val="000033"/>
                <w:sz w:val="24"/>
                <w:szCs w:val="24"/>
              </w:rPr>
              <w:lastRenderedPageBreak/>
              <w:t xml:space="preserve">STUDENT </w:t>
            </w:r>
            <w:r w:rsidRPr="004030E5">
              <w:rPr>
                <w:rFonts w:eastAsia="Times New Roman" w:cs="Arial"/>
                <w:b/>
                <w:bCs/>
                <w:color w:val="000033"/>
                <w:sz w:val="24"/>
                <w:szCs w:val="24"/>
              </w:rPr>
              <w:t xml:space="preserve">∩ </w:t>
            </w:r>
            <w:r w:rsidRPr="004030E5">
              <w:rPr>
                <w:rFonts w:eastAsia="Times New Roman" w:cs="Arial"/>
                <w:b/>
                <w:color w:val="000033"/>
                <w:sz w:val="24"/>
                <w:szCs w:val="24"/>
              </w:rPr>
              <w:t>INSTRUCTOR</w:t>
            </w:r>
          </w:p>
          <w:p w:rsidR="004030E5" w:rsidRPr="004030E5" w:rsidRDefault="004030E5">
            <w:pPr>
              <w:rPr>
                <w:rFonts w:eastAsia="Times New Roman" w:cs="Arial"/>
                <w:color w:val="000033"/>
                <w:sz w:val="24"/>
                <w:szCs w:val="24"/>
              </w:rPr>
            </w:pPr>
          </w:p>
        </w:tc>
      </w:tr>
      <w:tr w:rsidR="004030E5" w:rsidTr="006671DA">
        <w:trPr>
          <w:trHeight w:val="630"/>
        </w:trPr>
        <w:tc>
          <w:tcPr>
            <w:tcW w:w="5000" w:type="pct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37"/>
              <w:gridCol w:w="2337"/>
            </w:tblGrid>
            <w:tr w:rsidR="004030E5" w:rsidTr="000D7E2D">
              <w:trPr>
                <w:trHeight w:val="356"/>
              </w:trPr>
              <w:tc>
                <w:tcPr>
                  <w:tcW w:w="2337" w:type="dxa"/>
                </w:tcPr>
                <w:p w:rsidR="004030E5" w:rsidRDefault="004030E5" w:rsidP="004030E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337" w:type="dxa"/>
                </w:tcPr>
                <w:p w:rsidR="004030E5" w:rsidRDefault="004030E5" w:rsidP="004030E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NUMBER</w:t>
                  </w:r>
                </w:p>
              </w:tc>
            </w:tr>
            <w:tr w:rsidR="004030E5" w:rsidTr="000D7E2D">
              <w:trPr>
                <w:trHeight w:val="337"/>
              </w:trPr>
              <w:tc>
                <w:tcPr>
                  <w:tcW w:w="2337" w:type="dxa"/>
                </w:tcPr>
                <w:p w:rsidR="004030E5" w:rsidRDefault="004030E5" w:rsidP="004030E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Mary</w:t>
                  </w:r>
                </w:p>
              </w:tc>
              <w:tc>
                <w:tcPr>
                  <w:tcW w:w="2337" w:type="dxa"/>
                </w:tcPr>
                <w:p w:rsidR="004030E5" w:rsidRDefault="004030E5" w:rsidP="004030E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321</w:t>
                  </w:r>
                </w:p>
              </w:tc>
            </w:tr>
          </w:tbl>
          <w:p w:rsidR="004030E5" w:rsidRDefault="004030E5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</w:p>
        </w:tc>
      </w:tr>
    </w:tbl>
    <w:p w:rsidR="004030E5" w:rsidRPr="004030E5" w:rsidRDefault="004030E5" w:rsidP="0088029B">
      <w:pPr>
        <w:rPr>
          <w:sz w:val="24"/>
          <w:szCs w:val="24"/>
        </w:rPr>
      </w:pPr>
    </w:p>
    <w:p w:rsidR="00EC735D" w:rsidRDefault="00EC735D" w:rsidP="00EC735D">
      <w:pPr>
        <w:rPr>
          <w:sz w:val="24"/>
          <w:szCs w:val="24"/>
        </w:rPr>
      </w:pPr>
    </w:p>
    <w:p w:rsidR="00EC735D" w:rsidRDefault="006671DA" w:rsidP="00EC73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 - </w:t>
      </w:r>
      <w:r w:rsidRPr="006671DA">
        <w:rPr>
          <w:b/>
          <w:sz w:val="24"/>
          <w:szCs w:val="24"/>
        </w:rPr>
        <w:t>INSTRUCTOR</w:t>
      </w:r>
    </w:p>
    <w:p w:rsidR="006671DA" w:rsidRDefault="006671DA" w:rsidP="00EC735D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6671DA" w:rsidTr="000D7E2D">
        <w:trPr>
          <w:trHeight w:val="356"/>
        </w:trPr>
        <w:tc>
          <w:tcPr>
            <w:tcW w:w="2337" w:type="dxa"/>
          </w:tcPr>
          <w:p w:rsidR="006671DA" w:rsidRDefault="006671DA" w:rsidP="000D7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6671DA" w:rsidRDefault="006671DA" w:rsidP="000D7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6671DA" w:rsidTr="000D7E2D">
        <w:trPr>
          <w:trHeight w:val="356"/>
        </w:trPr>
        <w:tc>
          <w:tcPr>
            <w:tcW w:w="2337" w:type="dxa"/>
          </w:tcPr>
          <w:p w:rsidR="006671DA" w:rsidRDefault="006671DA" w:rsidP="000D7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Susan</w:t>
            </w:r>
          </w:p>
        </w:tc>
        <w:tc>
          <w:tcPr>
            <w:tcW w:w="2337" w:type="dxa"/>
          </w:tcPr>
          <w:p w:rsidR="006671DA" w:rsidRDefault="006671DA" w:rsidP="000D7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</w:tr>
      <w:tr w:rsidR="006671DA" w:rsidTr="000D7E2D">
        <w:trPr>
          <w:trHeight w:val="337"/>
        </w:trPr>
        <w:tc>
          <w:tcPr>
            <w:tcW w:w="2337" w:type="dxa"/>
          </w:tcPr>
          <w:p w:rsidR="006671DA" w:rsidRDefault="006671DA" w:rsidP="000D7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</w:t>
            </w:r>
          </w:p>
        </w:tc>
        <w:tc>
          <w:tcPr>
            <w:tcW w:w="2337" w:type="dxa"/>
          </w:tcPr>
          <w:p w:rsidR="006671DA" w:rsidRDefault="006671DA" w:rsidP="000D7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</w:t>
            </w:r>
          </w:p>
        </w:tc>
      </w:tr>
    </w:tbl>
    <w:p w:rsidR="006671DA" w:rsidRDefault="006671DA" w:rsidP="00EC735D">
      <w:pPr>
        <w:rPr>
          <w:b/>
          <w:sz w:val="24"/>
          <w:szCs w:val="24"/>
        </w:rPr>
      </w:pPr>
    </w:p>
    <w:p w:rsidR="006671DA" w:rsidRDefault="00A23E4E" w:rsidP="00EC735D">
      <w:pPr>
        <w:rPr>
          <w:rFonts w:ascii="Arial" w:eastAsia="Times New Roman" w:hAnsi="Arial" w:cs="Arial"/>
          <w:color w:val="000033"/>
          <w:sz w:val="24"/>
          <w:szCs w:val="24"/>
        </w:rPr>
      </w:pPr>
      <w:r>
        <w:rPr>
          <w:rFonts w:ascii="Arial" w:eastAsia="Times New Roman" w:hAnsi="Arial" w:cs="Arial"/>
          <w:color w:val="000033"/>
          <w:sz w:val="24"/>
          <w:szCs w:val="24"/>
        </w:rPr>
        <w:t xml:space="preserve">STAFF </w:t>
      </w:r>
      <w:r>
        <w:rPr>
          <w:rFonts w:ascii="Arial" w:eastAsia="Times New Roman" w:hAnsi="Arial" w:cs="Arial"/>
          <w:b/>
          <w:bCs/>
          <w:color w:val="000033"/>
          <w:sz w:val="36"/>
          <w:szCs w:val="36"/>
        </w:rPr>
        <w:t>|X|</w:t>
      </w:r>
      <w:r>
        <w:rPr>
          <w:rFonts w:ascii="Symbol" w:eastAsia="Times New Roman" w:hAnsi="Symbol" w:cs="Arial"/>
          <w:b/>
          <w:bCs/>
          <w:color w:val="000033"/>
          <w:sz w:val="36"/>
          <w:szCs w:val="36"/>
        </w:rPr>
        <w:t></w:t>
      </w:r>
      <w:r w:rsidR="004F6354">
        <w:rPr>
          <w:rFonts w:ascii="Arial" w:eastAsia="Times New Roman" w:hAnsi="Arial" w:cs="Arial"/>
          <w:color w:val="000033"/>
          <w:sz w:val="24"/>
          <w:szCs w:val="24"/>
        </w:rPr>
        <w:t>INSTRUCTOR (</w:t>
      </w:r>
      <w:r w:rsidR="004F6354" w:rsidRPr="004F6354">
        <w:rPr>
          <w:rFonts w:ascii="Arial" w:eastAsia="Times New Roman" w:hAnsi="Arial" w:cs="Arial"/>
          <w:b/>
          <w:color w:val="000033"/>
          <w:sz w:val="24"/>
          <w:szCs w:val="24"/>
        </w:rPr>
        <w:t>NATURAL JOIN</w:t>
      </w:r>
      <w:r w:rsidR="004F6354">
        <w:rPr>
          <w:rFonts w:ascii="Arial" w:eastAsia="Times New Roman" w:hAnsi="Arial" w:cs="Arial"/>
          <w:color w:val="000033"/>
          <w:sz w:val="24"/>
          <w:szCs w:val="24"/>
        </w:rPr>
        <w:t>)</w:t>
      </w:r>
    </w:p>
    <w:p w:rsidR="00A23E4E" w:rsidRDefault="00A23E4E" w:rsidP="00EC735D">
      <w:pPr>
        <w:rPr>
          <w:rFonts w:ascii="Arial" w:eastAsia="Times New Roman" w:hAnsi="Arial" w:cs="Arial"/>
          <w:color w:val="000033"/>
          <w:sz w:val="24"/>
          <w:szCs w:val="24"/>
        </w:rPr>
      </w:pPr>
    </w:p>
    <w:tbl>
      <w:tblPr>
        <w:tblW w:w="3638" w:type="pct"/>
        <w:tblBorders>
          <w:top w:val="outset" w:sz="6" w:space="0" w:color="000066"/>
          <w:left w:val="outset" w:sz="6" w:space="0" w:color="000066"/>
          <w:bottom w:val="outset" w:sz="6" w:space="0" w:color="000066"/>
          <w:right w:val="outset" w:sz="6" w:space="0" w:color="0000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2662"/>
        <w:gridCol w:w="1471"/>
      </w:tblGrid>
      <w:tr w:rsidR="00F25430" w:rsidTr="00F25430">
        <w:tc>
          <w:tcPr>
            <w:tcW w:w="1960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</w:tcPr>
          <w:p w:rsidR="00F25430" w:rsidRDefault="00F25430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Adm</w:t>
            </w:r>
            <w:proofErr w:type="spellEnd"/>
          </w:p>
        </w:tc>
        <w:tc>
          <w:tcPr>
            <w:tcW w:w="1958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hideMark/>
          </w:tcPr>
          <w:p w:rsidR="00F25430" w:rsidRDefault="00CC50DE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Number</w:t>
            </w:r>
          </w:p>
        </w:tc>
        <w:tc>
          <w:tcPr>
            <w:tcW w:w="1082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  <w:hideMark/>
          </w:tcPr>
          <w:p w:rsidR="00F25430" w:rsidRDefault="00CC50DE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Name</w:t>
            </w:r>
          </w:p>
        </w:tc>
      </w:tr>
      <w:tr w:rsidR="00F25430" w:rsidTr="00F25430">
        <w:tc>
          <w:tcPr>
            <w:tcW w:w="1960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</w:tcPr>
          <w:p w:rsidR="00F25430" w:rsidRDefault="00F25430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Janitor</w:t>
            </w:r>
          </w:p>
        </w:tc>
        <w:tc>
          <w:tcPr>
            <w:tcW w:w="1958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  <w:hideMark/>
          </w:tcPr>
          <w:p w:rsidR="00F25430" w:rsidRDefault="00CC50DE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255</w:t>
            </w:r>
          </w:p>
        </w:tc>
        <w:tc>
          <w:tcPr>
            <w:tcW w:w="1082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  <w:hideMark/>
          </w:tcPr>
          <w:p w:rsidR="00F25430" w:rsidRDefault="00CC50DE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Dan</w:t>
            </w:r>
          </w:p>
        </w:tc>
      </w:tr>
      <w:tr w:rsidR="00F25430" w:rsidTr="00F25430">
        <w:tc>
          <w:tcPr>
            <w:tcW w:w="1960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</w:tcPr>
          <w:p w:rsidR="00F25430" w:rsidRDefault="00F25430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Dean</w:t>
            </w:r>
          </w:p>
        </w:tc>
        <w:tc>
          <w:tcPr>
            <w:tcW w:w="1958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  <w:hideMark/>
          </w:tcPr>
          <w:p w:rsidR="00F25430" w:rsidRDefault="00CC50DE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321</w:t>
            </w:r>
          </w:p>
        </w:tc>
        <w:tc>
          <w:tcPr>
            <w:tcW w:w="1082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  <w:hideMark/>
          </w:tcPr>
          <w:p w:rsidR="00F25430" w:rsidRDefault="00CC50DE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Mary</w:t>
            </w:r>
          </w:p>
        </w:tc>
      </w:tr>
    </w:tbl>
    <w:p w:rsidR="00A23E4E" w:rsidRDefault="00A23E4E" w:rsidP="00EC735D">
      <w:pPr>
        <w:rPr>
          <w:sz w:val="24"/>
          <w:szCs w:val="24"/>
        </w:rPr>
      </w:pPr>
    </w:p>
    <w:p w:rsidR="008C0271" w:rsidRDefault="008C0271" w:rsidP="00EC735D">
      <w:pPr>
        <w:rPr>
          <w:sz w:val="24"/>
          <w:szCs w:val="24"/>
        </w:rPr>
      </w:pPr>
      <w:r>
        <w:rPr>
          <w:rFonts w:ascii="Arial" w:eastAsia="Times New Roman" w:hAnsi="Arial" w:cs="Arial"/>
          <w:color w:val="000033"/>
          <w:sz w:val="24"/>
          <w:szCs w:val="24"/>
        </w:rPr>
        <w:t xml:space="preserve">STAFF </w:t>
      </w:r>
      <w:r>
        <w:rPr>
          <w:rFonts w:ascii="Arial" w:eastAsia="Times New Roman" w:hAnsi="Arial" w:cs="Arial"/>
          <w:b/>
          <w:bCs/>
          <w:color w:val="000033"/>
          <w:sz w:val="36"/>
          <w:szCs w:val="36"/>
        </w:rPr>
        <w:t xml:space="preserve">]X| </w:t>
      </w:r>
      <w:r>
        <w:rPr>
          <w:rFonts w:ascii="Arial" w:eastAsia="Times New Roman" w:hAnsi="Arial" w:cs="Arial"/>
          <w:color w:val="000033"/>
          <w:sz w:val="24"/>
          <w:szCs w:val="24"/>
        </w:rPr>
        <w:t>INSTRUCTOR</w:t>
      </w:r>
      <w:r w:rsidR="004F6354">
        <w:rPr>
          <w:rFonts w:ascii="Arial" w:eastAsia="Times New Roman" w:hAnsi="Arial" w:cs="Arial"/>
          <w:color w:val="000033"/>
          <w:sz w:val="24"/>
          <w:szCs w:val="24"/>
        </w:rPr>
        <w:t xml:space="preserve"> (</w:t>
      </w:r>
      <w:r w:rsidR="004F6354" w:rsidRPr="004F6354">
        <w:rPr>
          <w:rFonts w:ascii="Arial" w:eastAsia="Times New Roman" w:hAnsi="Arial" w:cs="Arial"/>
          <w:b/>
          <w:color w:val="000033"/>
          <w:sz w:val="24"/>
          <w:szCs w:val="24"/>
        </w:rPr>
        <w:t>LEFT OUTER JOIN</w:t>
      </w:r>
      <w:r w:rsidR="004F6354">
        <w:rPr>
          <w:rFonts w:ascii="Arial" w:eastAsia="Times New Roman" w:hAnsi="Arial" w:cs="Arial"/>
          <w:color w:val="000033"/>
          <w:sz w:val="24"/>
          <w:szCs w:val="24"/>
        </w:rPr>
        <w:t>)</w:t>
      </w:r>
    </w:p>
    <w:p w:rsidR="008C0271" w:rsidRDefault="008C0271" w:rsidP="00EC735D">
      <w:pPr>
        <w:rPr>
          <w:sz w:val="24"/>
          <w:szCs w:val="24"/>
        </w:rPr>
      </w:pPr>
    </w:p>
    <w:tbl>
      <w:tblPr>
        <w:tblW w:w="3638" w:type="pct"/>
        <w:tblBorders>
          <w:top w:val="outset" w:sz="6" w:space="0" w:color="000066"/>
          <w:left w:val="outset" w:sz="6" w:space="0" w:color="000066"/>
          <w:bottom w:val="outset" w:sz="6" w:space="0" w:color="000066"/>
          <w:right w:val="outset" w:sz="6" w:space="0" w:color="0000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7"/>
        <w:gridCol w:w="2662"/>
        <w:gridCol w:w="1470"/>
      </w:tblGrid>
      <w:tr w:rsidR="00F25430" w:rsidTr="00F25430">
        <w:tc>
          <w:tcPr>
            <w:tcW w:w="1961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</w:tcPr>
          <w:p w:rsidR="00F25430" w:rsidRDefault="00F25430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Adm</w:t>
            </w:r>
            <w:proofErr w:type="spellEnd"/>
          </w:p>
        </w:tc>
        <w:tc>
          <w:tcPr>
            <w:tcW w:w="1958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hideMark/>
          </w:tcPr>
          <w:p w:rsidR="00F25430" w:rsidRDefault="00CC50DE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Number</w:t>
            </w:r>
          </w:p>
        </w:tc>
        <w:tc>
          <w:tcPr>
            <w:tcW w:w="1082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  <w:hideMark/>
          </w:tcPr>
          <w:p w:rsidR="00F25430" w:rsidRDefault="00CC50DE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Name</w:t>
            </w:r>
          </w:p>
        </w:tc>
      </w:tr>
      <w:tr w:rsidR="00CC50DE" w:rsidTr="00F25430">
        <w:tc>
          <w:tcPr>
            <w:tcW w:w="1961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</w:tcPr>
          <w:p w:rsidR="00CC50DE" w:rsidRDefault="00CC50DE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Secretary</w:t>
            </w:r>
          </w:p>
        </w:tc>
        <w:tc>
          <w:tcPr>
            <w:tcW w:w="1958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</w:tcPr>
          <w:p w:rsidR="00CC50DE" w:rsidRDefault="00CC50DE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 xml:space="preserve"> 123</w:t>
            </w:r>
          </w:p>
        </w:tc>
        <w:tc>
          <w:tcPr>
            <w:tcW w:w="1082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</w:tcPr>
          <w:p w:rsidR="00CC50DE" w:rsidRDefault="00EB5A05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 xml:space="preserve"> NULL</w:t>
            </w:r>
          </w:p>
        </w:tc>
      </w:tr>
      <w:tr w:rsidR="00F25430" w:rsidTr="00F25430">
        <w:tc>
          <w:tcPr>
            <w:tcW w:w="1961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</w:tcPr>
          <w:p w:rsidR="00F25430" w:rsidRDefault="00F25430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Janitor</w:t>
            </w:r>
          </w:p>
        </w:tc>
        <w:tc>
          <w:tcPr>
            <w:tcW w:w="1958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  <w:hideMark/>
          </w:tcPr>
          <w:p w:rsidR="00F25430" w:rsidRDefault="00CC50DE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 xml:space="preserve"> 255</w:t>
            </w:r>
          </w:p>
        </w:tc>
        <w:tc>
          <w:tcPr>
            <w:tcW w:w="1082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  <w:hideMark/>
          </w:tcPr>
          <w:p w:rsidR="00F25430" w:rsidRDefault="00F25430" w:rsidP="00EB5A05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</w:t>
            </w:r>
            <w:r w:rsidR="00EB5A05"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Dan</w:t>
            </w:r>
          </w:p>
        </w:tc>
      </w:tr>
      <w:tr w:rsidR="00F25430" w:rsidTr="00F25430">
        <w:tc>
          <w:tcPr>
            <w:tcW w:w="1961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</w:tcPr>
          <w:p w:rsidR="00F25430" w:rsidRDefault="00CC50DE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Dean</w:t>
            </w:r>
          </w:p>
        </w:tc>
        <w:tc>
          <w:tcPr>
            <w:tcW w:w="1958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  <w:hideMark/>
          </w:tcPr>
          <w:p w:rsidR="00F25430" w:rsidRDefault="00CC50DE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321</w:t>
            </w:r>
          </w:p>
        </w:tc>
        <w:tc>
          <w:tcPr>
            <w:tcW w:w="1082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  <w:hideMark/>
          </w:tcPr>
          <w:p w:rsidR="00F25430" w:rsidRDefault="00EB5A05" w:rsidP="00F25430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Mary</w:t>
            </w:r>
          </w:p>
        </w:tc>
      </w:tr>
    </w:tbl>
    <w:p w:rsidR="008C0271" w:rsidRDefault="008C0271" w:rsidP="00EC735D">
      <w:pPr>
        <w:rPr>
          <w:sz w:val="24"/>
          <w:szCs w:val="24"/>
        </w:rPr>
      </w:pPr>
    </w:p>
    <w:p w:rsidR="00F25430" w:rsidRDefault="00F25430" w:rsidP="00EC735D">
      <w:pPr>
        <w:rPr>
          <w:rFonts w:ascii="Arial" w:eastAsia="Times New Roman" w:hAnsi="Arial" w:cs="Arial"/>
          <w:color w:val="000033"/>
          <w:sz w:val="24"/>
          <w:szCs w:val="24"/>
        </w:rPr>
      </w:pPr>
      <w:r>
        <w:rPr>
          <w:rFonts w:ascii="Arial" w:eastAsia="Times New Roman" w:hAnsi="Arial" w:cs="Arial"/>
          <w:color w:val="000033"/>
          <w:sz w:val="24"/>
          <w:szCs w:val="24"/>
        </w:rPr>
        <w:t xml:space="preserve">STAFF </w:t>
      </w:r>
      <w:r>
        <w:rPr>
          <w:rFonts w:ascii="Arial" w:eastAsia="Times New Roman" w:hAnsi="Arial" w:cs="Arial"/>
          <w:b/>
          <w:bCs/>
          <w:color w:val="000033"/>
          <w:sz w:val="36"/>
          <w:szCs w:val="36"/>
        </w:rPr>
        <w:t>|</w:t>
      </w:r>
      <w:proofErr w:type="gramStart"/>
      <w:r>
        <w:rPr>
          <w:rFonts w:ascii="Arial" w:eastAsia="Times New Roman" w:hAnsi="Arial" w:cs="Arial"/>
          <w:b/>
          <w:bCs/>
          <w:color w:val="000033"/>
          <w:sz w:val="36"/>
          <w:szCs w:val="36"/>
        </w:rPr>
        <w:t>X[</w:t>
      </w:r>
      <w:proofErr w:type="gramEnd"/>
      <w:r>
        <w:rPr>
          <w:rFonts w:ascii="Symbol" w:eastAsia="Times New Roman" w:hAnsi="Symbol" w:cs="Arial"/>
          <w:b/>
          <w:bCs/>
          <w:color w:val="000033"/>
          <w:sz w:val="36"/>
          <w:szCs w:val="36"/>
        </w:rPr>
        <w:t></w:t>
      </w:r>
      <w:r>
        <w:rPr>
          <w:rFonts w:ascii="Arial" w:eastAsia="Times New Roman" w:hAnsi="Arial" w:cs="Arial"/>
          <w:color w:val="000033"/>
          <w:sz w:val="24"/>
          <w:szCs w:val="24"/>
        </w:rPr>
        <w:t>INSTRUCTOR (</w:t>
      </w:r>
      <w:r w:rsidRPr="00F25430">
        <w:rPr>
          <w:rFonts w:ascii="Arial" w:eastAsia="Times New Roman" w:hAnsi="Arial" w:cs="Arial"/>
          <w:b/>
          <w:color w:val="000033"/>
          <w:sz w:val="24"/>
          <w:szCs w:val="24"/>
        </w:rPr>
        <w:t>RIGHT OUTER JOIN</w:t>
      </w:r>
      <w:r>
        <w:rPr>
          <w:rFonts w:ascii="Arial" w:eastAsia="Times New Roman" w:hAnsi="Arial" w:cs="Arial"/>
          <w:color w:val="000033"/>
          <w:sz w:val="24"/>
          <w:szCs w:val="24"/>
        </w:rPr>
        <w:t>)</w:t>
      </w:r>
    </w:p>
    <w:p w:rsidR="00CC50DE" w:rsidRDefault="00CC50DE" w:rsidP="00EC735D">
      <w:pPr>
        <w:rPr>
          <w:rFonts w:ascii="Arial" w:eastAsia="Times New Roman" w:hAnsi="Arial" w:cs="Arial"/>
          <w:color w:val="000033"/>
          <w:sz w:val="24"/>
          <w:szCs w:val="24"/>
        </w:rPr>
      </w:pPr>
    </w:p>
    <w:tbl>
      <w:tblPr>
        <w:tblW w:w="3638" w:type="pct"/>
        <w:tblBorders>
          <w:top w:val="outset" w:sz="6" w:space="0" w:color="000066"/>
          <w:left w:val="outset" w:sz="6" w:space="0" w:color="000066"/>
          <w:bottom w:val="outset" w:sz="6" w:space="0" w:color="000066"/>
          <w:right w:val="outset" w:sz="6" w:space="0" w:color="0000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7"/>
        <w:gridCol w:w="2662"/>
        <w:gridCol w:w="1470"/>
      </w:tblGrid>
      <w:tr w:rsidR="00EB5A05" w:rsidTr="00EB5A05">
        <w:tc>
          <w:tcPr>
            <w:tcW w:w="1961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</w:tcPr>
          <w:p w:rsidR="00EB5A05" w:rsidRDefault="00EB5A05" w:rsidP="00F275D9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Adm</w:t>
            </w:r>
            <w:proofErr w:type="spellEnd"/>
          </w:p>
        </w:tc>
        <w:tc>
          <w:tcPr>
            <w:tcW w:w="1958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hideMark/>
          </w:tcPr>
          <w:p w:rsidR="00EB5A05" w:rsidRDefault="00EB5A05" w:rsidP="00F275D9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Number</w:t>
            </w:r>
          </w:p>
        </w:tc>
        <w:tc>
          <w:tcPr>
            <w:tcW w:w="1081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  <w:hideMark/>
          </w:tcPr>
          <w:p w:rsidR="00EB5A05" w:rsidRDefault="00EB5A05" w:rsidP="00F275D9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Name</w:t>
            </w:r>
          </w:p>
        </w:tc>
      </w:tr>
      <w:tr w:rsidR="00EB5A05" w:rsidTr="00EB5A05">
        <w:tc>
          <w:tcPr>
            <w:tcW w:w="1961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</w:tcPr>
          <w:p w:rsidR="00EB5A05" w:rsidRDefault="00EB5A05" w:rsidP="00F275D9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Janitor</w:t>
            </w:r>
          </w:p>
        </w:tc>
        <w:tc>
          <w:tcPr>
            <w:tcW w:w="1958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  <w:hideMark/>
          </w:tcPr>
          <w:p w:rsidR="00EB5A05" w:rsidRDefault="00EB5A05" w:rsidP="00F275D9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 xml:space="preserve"> 255</w:t>
            </w:r>
          </w:p>
        </w:tc>
        <w:tc>
          <w:tcPr>
            <w:tcW w:w="1081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  <w:hideMark/>
          </w:tcPr>
          <w:p w:rsidR="00EB5A05" w:rsidRDefault="00EB5A05" w:rsidP="00F275D9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Dan</w:t>
            </w:r>
          </w:p>
        </w:tc>
      </w:tr>
      <w:tr w:rsidR="00EB5A05" w:rsidTr="00EB5A05">
        <w:tc>
          <w:tcPr>
            <w:tcW w:w="1961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</w:tcPr>
          <w:p w:rsidR="00EB5A05" w:rsidRDefault="00EB5A05" w:rsidP="00F275D9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Dean</w:t>
            </w:r>
          </w:p>
        </w:tc>
        <w:tc>
          <w:tcPr>
            <w:tcW w:w="1958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  <w:hideMark/>
          </w:tcPr>
          <w:p w:rsidR="00EB5A05" w:rsidRDefault="00EB5A05" w:rsidP="00F275D9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321</w:t>
            </w:r>
          </w:p>
        </w:tc>
        <w:tc>
          <w:tcPr>
            <w:tcW w:w="1081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vAlign w:val="center"/>
            <w:hideMark/>
          </w:tcPr>
          <w:p w:rsidR="00EB5A05" w:rsidRDefault="00EB5A05" w:rsidP="00F275D9">
            <w:pPr>
              <w:rPr>
                <w:rFonts w:ascii="Arial" w:eastAsia="Times New Roman" w:hAnsi="Arial" w:cs="Arial"/>
                <w:color w:val="0000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33"/>
                <w:sz w:val="24"/>
                <w:szCs w:val="24"/>
              </w:rPr>
              <w:t> Mary</w:t>
            </w:r>
          </w:p>
        </w:tc>
      </w:tr>
    </w:tbl>
    <w:p w:rsidR="00CC50DE" w:rsidRDefault="00CC50DE" w:rsidP="00EC735D">
      <w:pPr>
        <w:rPr>
          <w:rFonts w:ascii="Arial" w:eastAsia="Times New Roman" w:hAnsi="Arial" w:cs="Arial"/>
          <w:color w:val="000033"/>
          <w:sz w:val="24"/>
          <w:szCs w:val="24"/>
        </w:rPr>
      </w:pPr>
    </w:p>
    <w:p w:rsidR="00F25430" w:rsidRDefault="00F25430" w:rsidP="00EC735D">
      <w:pPr>
        <w:rPr>
          <w:rFonts w:ascii="Arial" w:eastAsia="Times New Roman" w:hAnsi="Arial" w:cs="Arial"/>
          <w:color w:val="000033"/>
          <w:sz w:val="24"/>
          <w:szCs w:val="24"/>
        </w:rPr>
      </w:pPr>
    </w:p>
    <w:p w:rsidR="00F25430" w:rsidRDefault="00F25430" w:rsidP="00EC735D">
      <w:pPr>
        <w:rPr>
          <w:sz w:val="24"/>
          <w:szCs w:val="24"/>
        </w:rPr>
      </w:pPr>
    </w:p>
    <w:p w:rsidR="00347C6D" w:rsidRDefault="00347C6D" w:rsidP="00EC735D">
      <w:pPr>
        <w:rPr>
          <w:sz w:val="24"/>
          <w:szCs w:val="24"/>
        </w:rPr>
      </w:pPr>
    </w:p>
    <w:p w:rsidR="00347C6D" w:rsidRDefault="00347C6D" w:rsidP="00EC735D">
      <w:pPr>
        <w:rPr>
          <w:sz w:val="24"/>
          <w:szCs w:val="24"/>
        </w:rPr>
      </w:pPr>
    </w:p>
    <w:p w:rsidR="00347C6D" w:rsidRDefault="00347C6D" w:rsidP="00EC735D">
      <w:pPr>
        <w:rPr>
          <w:sz w:val="24"/>
          <w:szCs w:val="24"/>
        </w:rPr>
      </w:pPr>
    </w:p>
    <w:p w:rsidR="00347C6D" w:rsidRDefault="00347C6D" w:rsidP="00EC735D">
      <w:pPr>
        <w:rPr>
          <w:sz w:val="24"/>
          <w:szCs w:val="24"/>
        </w:rPr>
      </w:pPr>
    </w:p>
    <w:p w:rsidR="00347C6D" w:rsidRDefault="00347C6D" w:rsidP="00EC735D">
      <w:pPr>
        <w:rPr>
          <w:sz w:val="24"/>
          <w:szCs w:val="24"/>
        </w:rPr>
      </w:pPr>
    </w:p>
    <w:p w:rsidR="00347C6D" w:rsidRDefault="00347C6D" w:rsidP="00EC735D">
      <w:pPr>
        <w:rPr>
          <w:sz w:val="24"/>
          <w:szCs w:val="24"/>
        </w:rPr>
      </w:pPr>
    </w:p>
    <w:p w:rsidR="00347C6D" w:rsidRDefault="00347C6D" w:rsidP="00EC735D">
      <w:pPr>
        <w:rPr>
          <w:sz w:val="24"/>
          <w:szCs w:val="24"/>
        </w:rPr>
      </w:pPr>
    </w:p>
    <w:p w:rsidR="008C0271" w:rsidRDefault="008C0271" w:rsidP="00EC735D">
      <w:pPr>
        <w:rPr>
          <w:sz w:val="24"/>
          <w:szCs w:val="24"/>
        </w:rPr>
      </w:pPr>
    </w:p>
    <w:p w:rsidR="00EC735D" w:rsidRPr="003D6D5F" w:rsidRDefault="00EC735D" w:rsidP="00EC735D">
      <w:pPr>
        <w:rPr>
          <w:b/>
          <w:sz w:val="28"/>
          <w:szCs w:val="28"/>
          <w:u w:val="single"/>
        </w:rPr>
      </w:pPr>
      <w:r w:rsidRPr="003D6D5F">
        <w:rPr>
          <w:b/>
          <w:sz w:val="28"/>
          <w:szCs w:val="28"/>
          <w:u w:val="single"/>
        </w:rPr>
        <w:lastRenderedPageBreak/>
        <w:t>QUESTION 4</w:t>
      </w:r>
    </w:p>
    <w:p w:rsidR="00EC735D" w:rsidRDefault="00EC735D" w:rsidP="00EC735D">
      <w:pPr>
        <w:rPr>
          <w:b/>
          <w:sz w:val="24"/>
          <w:szCs w:val="24"/>
        </w:rPr>
      </w:pPr>
    </w:p>
    <w:p w:rsidR="004F00C2" w:rsidRDefault="004F00C2" w:rsidP="00EC735D">
      <w:pPr>
        <w:rPr>
          <w:b/>
          <w:sz w:val="24"/>
          <w:szCs w:val="24"/>
        </w:rPr>
      </w:pPr>
    </w:p>
    <w:p w:rsidR="004F00C2" w:rsidRDefault="004F00C2" w:rsidP="00EC735D">
      <w:pPr>
        <w:rPr>
          <w:b/>
          <w:sz w:val="24"/>
          <w:szCs w:val="24"/>
        </w:rPr>
      </w:pPr>
    </w:p>
    <w:p w:rsidR="00CC63E3" w:rsidRDefault="00CC63E3" w:rsidP="00EC735D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CHARTER</w:t>
      </w:r>
    </w:p>
    <w:p w:rsidR="00CC63E3" w:rsidRDefault="00CC63E3" w:rsidP="00EC735D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63E3" w:rsidTr="00CC63E3">
        <w:tc>
          <w:tcPr>
            <w:tcW w:w="4675" w:type="dxa"/>
          </w:tcPr>
          <w:p w:rsidR="00CC63E3" w:rsidRPr="00CC63E3" w:rsidRDefault="00CC63E3" w:rsidP="00EC735D">
            <w:pPr>
              <w:rPr>
                <w:sz w:val="24"/>
                <w:szCs w:val="24"/>
              </w:rPr>
            </w:pPr>
            <w:r w:rsidRPr="00CC63E3">
              <w:rPr>
                <w:sz w:val="24"/>
                <w:szCs w:val="24"/>
              </w:rPr>
              <w:t>PRIMARY KEY</w:t>
            </w:r>
          </w:p>
        </w:tc>
        <w:tc>
          <w:tcPr>
            <w:tcW w:w="4675" w:type="dxa"/>
          </w:tcPr>
          <w:p w:rsidR="00CC63E3" w:rsidRPr="00CC63E3" w:rsidRDefault="00CC63E3" w:rsidP="00EC73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CHAR_TRIP</w:t>
            </w:r>
          </w:p>
        </w:tc>
      </w:tr>
      <w:tr w:rsidR="00CC63E3" w:rsidTr="00CC63E3">
        <w:tc>
          <w:tcPr>
            <w:tcW w:w="4675" w:type="dxa"/>
          </w:tcPr>
          <w:p w:rsidR="00CC63E3" w:rsidRPr="00CC63E3" w:rsidRDefault="00CC63E3" w:rsidP="00EC735D">
            <w:pPr>
              <w:rPr>
                <w:sz w:val="24"/>
                <w:szCs w:val="24"/>
              </w:rPr>
            </w:pPr>
            <w:r w:rsidRPr="00CC63E3">
              <w:rPr>
                <w:sz w:val="24"/>
                <w:szCs w:val="24"/>
              </w:rPr>
              <w:t>SUPER KEY</w:t>
            </w:r>
          </w:p>
        </w:tc>
        <w:tc>
          <w:tcPr>
            <w:tcW w:w="4675" w:type="dxa"/>
          </w:tcPr>
          <w:p w:rsidR="00CC63E3" w:rsidRPr="004F00C2" w:rsidRDefault="00CC63E3" w:rsidP="00EC735D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CHAR_TRIP + CHAR_DATE+ CHAR_PILOT</w:t>
            </w:r>
          </w:p>
        </w:tc>
      </w:tr>
      <w:tr w:rsidR="00CC63E3" w:rsidTr="00CC63E3">
        <w:tc>
          <w:tcPr>
            <w:tcW w:w="4675" w:type="dxa"/>
          </w:tcPr>
          <w:p w:rsidR="00CC63E3" w:rsidRPr="004F00C2" w:rsidRDefault="004F00C2" w:rsidP="00EC735D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CANDIDATE KEY</w:t>
            </w:r>
          </w:p>
        </w:tc>
        <w:tc>
          <w:tcPr>
            <w:tcW w:w="4675" w:type="dxa"/>
          </w:tcPr>
          <w:p w:rsidR="00CC63E3" w:rsidRPr="004F00C2" w:rsidRDefault="004F00C2" w:rsidP="00EC735D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None</w:t>
            </w:r>
          </w:p>
        </w:tc>
      </w:tr>
      <w:tr w:rsidR="00CC63E3" w:rsidTr="00CC63E3">
        <w:tc>
          <w:tcPr>
            <w:tcW w:w="4675" w:type="dxa"/>
          </w:tcPr>
          <w:p w:rsidR="00CC63E3" w:rsidRPr="004F00C2" w:rsidRDefault="004F00C2" w:rsidP="00EC735D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FOREIGN KEY</w:t>
            </w:r>
          </w:p>
        </w:tc>
        <w:tc>
          <w:tcPr>
            <w:tcW w:w="4675" w:type="dxa"/>
          </w:tcPr>
          <w:p w:rsidR="00CC63E3" w:rsidRPr="004F00C2" w:rsidRDefault="004F00C2" w:rsidP="00EC735D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AC_NUMBER, CUS_CODE</w:t>
            </w:r>
            <w:r w:rsidR="00D32C05">
              <w:rPr>
                <w:sz w:val="24"/>
                <w:szCs w:val="24"/>
              </w:rPr>
              <w:t xml:space="preserve"> (present in Tables AIRCRAFT, CUSTOMER)</w:t>
            </w:r>
          </w:p>
        </w:tc>
      </w:tr>
      <w:tr w:rsidR="00CC63E3" w:rsidTr="00CC63E3">
        <w:tc>
          <w:tcPr>
            <w:tcW w:w="4675" w:type="dxa"/>
          </w:tcPr>
          <w:p w:rsidR="00CC63E3" w:rsidRPr="004F00C2" w:rsidRDefault="004F00C2" w:rsidP="00EC735D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SECONDARY KEY</w:t>
            </w:r>
          </w:p>
        </w:tc>
        <w:tc>
          <w:tcPr>
            <w:tcW w:w="4675" w:type="dxa"/>
          </w:tcPr>
          <w:p w:rsidR="00CC63E3" w:rsidRPr="004F00C2" w:rsidRDefault="004F00C2" w:rsidP="00EC735D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CHAR_DATE + CHAR_PILOT</w:t>
            </w:r>
          </w:p>
        </w:tc>
      </w:tr>
    </w:tbl>
    <w:p w:rsidR="00CC63E3" w:rsidRDefault="00CC63E3" w:rsidP="00EC735D">
      <w:pPr>
        <w:rPr>
          <w:b/>
          <w:sz w:val="24"/>
          <w:szCs w:val="24"/>
        </w:rPr>
      </w:pPr>
    </w:p>
    <w:p w:rsidR="004F00C2" w:rsidRDefault="004F00C2" w:rsidP="004F00C2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AIRCRAFT</w:t>
      </w:r>
    </w:p>
    <w:p w:rsidR="004F00C2" w:rsidRDefault="004F00C2" w:rsidP="004F00C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00C2" w:rsidTr="00F275D9">
        <w:tc>
          <w:tcPr>
            <w:tcW w:w="4675" w:type="dxa"/>
          </w:tcPr>
          <w:p w:rsidR="004F00C2" w:rsidRPr="00CC63E3" w:rsidRDefault="004F00C2" w:rsidP="00F275D9">
            <w:pPr>
              <w:rPr>
                <w:sz w:val="24"/>
                <w:szCs w:val="24"/>
              </w:rPr>
            </w:pPr>
            <w:r w:rsidRPr="00CC63E3">
              <w:rPr>
                <w:sz w:val="24"/>
                <w:szCs w:val="24"/>
              </w:rPr>
              <w:t>PRIMARY KEY</w:t>
            </w:r>
          </w:p>
        </w:tc>
        <w:tc>
          <w:tcPr>
            <w:tcW w:w="4675" w:type="dxa"/>
          </w:tcPr>
          <w:p w:rsidR="004F00C2" w:rsidRPr="00CC63E3" w:rsidRDefault="004F00C2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AC_NUMBER</w:t>
            </w:r>
          </w:p>
        </w:tc>
      </w:tr>
      <w:tr w:rsidR="004F00C2" w:rsidTr="00F275D9">
        <w:tc>
          <w:tcPr>
            <w:tcW w:w="4675" w:type="dxa"/>
          </w:tcPr>
          <w:p w:rsidR="004F00C2" w:rsidRPr="00CC63E3" w:rsidRDefault="004F00C2" w:rsidP="00F275D9">
            <w:pPr>
              <w:rPr>
                <w:sz w:val="24"/>
                <w:szCs w:val="24"/>
              </w:rPr>
            </w:pPr>
            <w:r w:rsidRPr="00CC63E3">
              <w:rPr>
                <w:sz w:val="24"/>
                <w:szCs w:val="24"/>
              </w:rPr>
              <w:t>SUPER KEY</w:t>
            </w:r>
          </w:p>
        </w:tc>
        <w:tc>
          <w:tcPr>
            <w:tcW w:w="4675" w:type="dxa"/>
          </w:tcPr>
          <w:p w:rsidR="004F00C2" w:rsidRPr="004F00C2" w:rsidRDefault="004F00C2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AC_NUMBER + MOD_CODE</w:t>
            </w:r>
          </w:p>
        </w:tc>
      </w:tr>
      <w:tr w:rsidR="004F00C2" w:rsidTr="00F275D9">
        <w:tc>
          <w:tcPr>
            <w:tcW w:w="4675" w:type="dxa"/>
          </w:tcPr>
          <w:p w:rsidR="004F00C2" w:rsidRPr="004F00C2" w:rsidRDefault="004F00C2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CANDIDATE KEY</w:t>
            </w:r>
          </w:p>
        </w:tc>
        <w:tc>
          <w:tcPr>
            <w:tcW w:w="4675" w:type="dxa"/>
          </w:tcPr>
          <w:p w:rsidR="004F00C2" w:rsidRPr="004F00C2" w:rsidRDefault="004F00C2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None</w:t>
            </w:r>
          </w:p>
        </w:tc>
      </w:tr>
      <w:tr w:rsidR="004F00C2" w:rsidTr="00F275D9">
        <w:tc>
          <w:tcPr>
            <w:tcW w:w="4675" w:type="dxa"/>
          </w:tcPr>
          <w:p w:rsidR="004F00C2" w:rsidRPr="004F00C2" w:rsidRDefault="004F00C2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FOREIGN KEY</w:t>
            </w:r>
          </w:p>
        </w:tc>
        <w:tc>
          <w:tcPr>
            <w:tcW w:w="4675" w:type="dxa"/>
          </w:tcPr>
          <w:p w:rsidR="004F00C2" w:rsidRPr="004F00C2" w:rsidRDefault="005D74B1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MOD_CODE</w:t>
            </w:r>
            <w:r w:rsidR="00D32C05">
              <w:rPr>
                <w:sz w:val="24"/>
                <w:szCs w:val="24"/>
              </w:rPr>
              <w:t xml:space="preserve"> (Also present in table MODEL)</w:t>
            </w:r>
          </w:p>
        </w:tc>
      </w:tr>
      <w:tr w:rsidR="004F00C2" w:rsidTr="00F275D9">
        <w:tc>
          <w:tcPr>
            <w:tcW w:w="4675" w:type="dxa"/>
          </w:tcPr>
          <w:p w:rsidR="004F00C2" w:rsidRPr="004F00C2" w:rsidRDefault="004F00C2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SECONDARY KEY</w:t>
            </w:r>
          </w:p>
        </w:tc>
        <w:tc>
          <w:tcPr>
            <w:tcW w:w="4675" w:type="dxa"/>
          </w:tcPr>
          <w:p w:rsidR="004F00C2" w:rsidRPr="004F00C2" w:rsidRDefault="005D74B1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MOD_CODE + AC_TTAF</w:t>
            </w:r>
          </w:p>
        </w:tc>
      </w:tr>
    </w:tbl>
    <w:p w:rsidR="00EC659D" w:rsidRDefault="00EC659D" w:rsidP="00EC735D">
      <w:pPr>
        <w:rPr>
          <w:sz w:val="24"/>
          <w:szCs w:val="24"/>
        </w:rPr>
      </w:pPr>
    </w:p>
    <w:p w:rsidR="005D74B1" w:rsidRDefault="005D74B1" w:rsidP="005D74B1">
      <w:pPr>
        <w:rPr>
          <w:b/>
          <w:sz w:val="24"/>
          <w:szCs w:val="24"/>
        </w:rPr>
      </w:pPr>
    </w:p>
    <w:p w:rsidR="005D74B1" w:rsidRDefault="005D74B1" w:rsidP="005D74B1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MODEL</w:t>
      </w:r>
    </w:p>
    <w:p w:rsidR="005D74B1" w:rsidRDefault="005D74B1" w:rsidP="005D74B1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74B1" w:rsidTr="00F275D9">
        <w:tc>
          <w:tcPr>
            <w:tcW w:w="4675" w:type="dxa"/>
          </w:tcPr>
          <w:p w:rsidR="005D74B1" w:rsidRPr="00CC63E3" w:rsidRDefault="005D74B1" w:rsidP="00F275D9">
            <w:pPr>
              <w:rPr>
                <w:sz w:val="24"/>
                <w:szCs w:val="24"/>
              </w:rPr>
            </w:pPr>
            <w:r w:rsidRPr="00CC63E3">
              <w:rPr>
                <w:sz w:val="24"/>
                <w:szCs w:val="24"/>
              </w:rPr>
              <w:t>PRIMARY KEY</w:t>
            </w:r>
          </w:p>
        </w:tc>
        <w:tc>
          <w:tcPr>
            <w:tcW w:w="4675" w:type="dxa"/>
          </w:tcPr>
          <w:p w:rsidR="005D74B1" w:rsidRPr="00CC63E3" w:rsidRDefault="005D74B1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MOD_CODE</w:t>
            </w:r>
          </w:p>
        </w:tc>
      </w:tr>
      <w:tr w:rsidR="005D74B1" w:rsidTr="00F275D9">
        <w:tc>
          <w:tcPr>
            <w:tcW w:w="4675" w:type="dxa"/>
          </w:tcPr>
          <w:p w:rsidR="005D74B1" w:rsidRPr="00CC63E3" w:rsidRDefault="005D74B1" w:rsidP="00F275D9">
            <w:pPr>
              <w:rPr>
                <w:sz w:val="24"/>
                <w:szCs w:val="24"/>
              </w:rPr>
            </w:pPr>
            <w:r w:rsidRPr="00CC63E3">
              <w:rPr>
                <w:sz w:val="24"/>
                <w:szCs w:val="24"/>
              </w:rPr>
              <w:t>SUPER KEY</w:t>
            </w:r>
          </w:p>
        </w:tc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MOD_MANUFACTURER + MOD_NAME + MOD_SEATS</w:t>
            </w:r>
          </w:p>
        </w:tc>
      </w:tr>
      <w:tr w:rsidR="005D74B1" w:rsidTr="00F275D9"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CANDIDATE KEY</w:t>
            </w:r>
          </w:p>
        </w:tc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None</w:t>
            </w:r>
          </w:p>
        </w:tc>
      </w:tr>
      <w:tr w:rsidR="005D74B1" w:rsidTr="00F275D9"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FOREIGN KEY</w:t>
            </w:r>
          </w:p>
        </w:tc>
        <w:tc>
          <w:tcPr>
            <w:tcW w:w="4675" w:type="dxa"/>
          </w:tcPr>
          <w:p w:rsidR="005D74B1" w:rsidRPr="004F00C2" w:rsidRDefault="005473F1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MOD_CODE</w:t>
            </w:r>
            <w:r w:rsidR="00D32C05">
              <w:rPr>
                <w:sz w:val="24"/>
                <w:szCs w:val="24"/>
              </w:rPr>
              <w:t xml:space="preserve"> (Also present in table AIRCRAFT)</w:t>
            </w:r>
          </w:p>
        </w:tc>
      </w:tr>
      <w:tr w:rsidR="005D74B1" w:rsidTr="00F275D9"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SECONDARY KEY</w:t>
            </w:r>
          </w:p>
        </w:tc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MOD_NAME + MOD_SEATS</w:t>
            </w:r>
          </w:p>
        </w:tc>
      </w:tr>
    </w:tbl>
    <w:p w:rsidR="005D74B1" w:rsidRDefault="005D74B1" w:rsidP="00EC735D">
      <w:pPr>
        <w:rPr>
          <w:sz w:val="24"/>
          <w:szCs w:val="24"/>
        </w:rPr>
      </w:pPr>
    </w:p>
    <w:p w:rsidR="005D74B1" w:rsidRDefault="005D74B1" w:rsidP="005D74B1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PILOT</w:t>
      </w:r>
    </w:p>
    <w:p w:rsidR="005D74B1" w:rsidRDefault="005D74B1" w:rsidP="005D74B1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74B1" w:rsidTr="00F275D9">
        <w:tc>
          <w:tcPr>
            <w:tcW w:w="4675" w:type="dxa"/>
          </w:tcPr>
          <w:p w:rsidR="005D74B1" w:rsidRPr="00CC63E3" w:rsidRDefault="005D74B1" w:rsidP="00F275D9">
            <w:pPr>
              <w:rPr>
                <w:sz w:val="24"/>
                <w:szCs w:val="24"/>
              </w:rPr>
            </w:pPr>
            <w:r w:rsidRPr="00CC63E3">
              <w:rPr>
                <w:sz w:val="24"/>
                <w:szCs w:val="24"/>
              </w:rPr>
              <w:t>PRIMARY KEY</w:t>
            </w:r>
          </w:p>
        </w:tc>
        <w:tc>
          <w:tcPr>
            <w:tcW w:w="4675" w:type="dxa"/>
          </w:tcPr>
          <w:p w:rsidR="005D74B1" w:rsidRPr="00CC63E3" w:rsidRDefault="005D74B1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EMP_NUM</w:t>
            </w:r>
          </w:p>
        </w:tc>
      </w:tr>
      <w:tr w:rsidR="005D74B1" w:rsidTr="00F275D9">
        <w:tc>
          <w:tcPr>
            <w:tcW w:w="4675" w:type="dxa"/>
          </w:tcPr>
          <w:p w:rsidR="005D74B1" w:rsidRPr="00CC63E3" w:rsidRDefault="005D74B1" w:rsidP="00F275D9">
            <w:pPr>
              <w:rPr>
                <w:sz w:val="24"/>
                <w:szCs w:val="24"/>
              </w:rPr>
            </w:pPr>
            <w:r w:rsidRPr="00CC63E3">
              <w:rPr>
                <w:sz w:val="24"/>
                <w:szCs w:val="24"/>
              </w:rPr>
              <w:t>SUPER KEY</w:t>
            </w:r>
          </w:p>
        </w:tc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EMP_NUM + PIL_LICENSE + PIL_MED_TYPE</w:t>
            </w:r>
          </w:p>
        </w:tc>
      </w:tr>
      <w:tr w:rsidR="005D74B1" w:rsidTr="00F275D9"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CANDIDATE KEY</w:t>
            </w:r>
          </w:p>
        </w:tc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None</w:t>
            </w:r>
          </w:p>
        </w:tc>
      </w:tr>
      <w:tr w:rsidR="005D74B1" w:rsidTr="00F275D9"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FOREIGN KEY</w:t>
            </w:r>
          </w:p>
        </w:tc>
        <w:tc>
          <w:tcPr>
            <w:tcW w:w="4675" w:type="dxa"/>
          </w:tcPr>
          <w:p w:rsidR="005D74B1" w:rsidRPr="004F00C2" w:rsidRDefault="00816DE9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EMP_NUM</w:t>
            </w:r>
            <w:r w:rsidR="00D32C05">
              <w:rPr>
                <w:sz w:val="24"/>
                <w:szCs w:val="24"/>
              </w:rPr>
              <w:t xml:space="preserve"> (Also present in Table EMPLOYEE)</w:t>
            </w:r>
          </w:p>
        </w:tc>
      </w:tr>
      <w:tr w:rsidR="005D74B1" w:rsidTr="00F275D9"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SECONDARY KEY</w:t>
            </w:r>
          </w:p>
        </w:tc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PIL_MED</w:t>
            </w:r>
            <w:r w:rsidR="000E70C7">
              <w:rPr>
                <w:sz w:val="24"/>
                <w:szCs w:val="24"/>
              </w:rPr>
              <w:t>_TYPE + PIL_MED_DATE</w:t>
            </w:r>
          </w:p>
        </w:tc>
      </w:tr>
    </w:tbl>
    <w:p w:rsidR="00EC659D" w:rsidRDefault="00EC659D" w:rsidP="00EC735D">
      <w:pPr>
        <w:rPr>
          <w:sz w:val="24"/>
          <w:szCs w:val="24"/>
        </w:rPr>
      </w:pPr>
    </w:p>
    <w:p w:rsidR="00347C6D" w:rsidRDefault="00347C6D" w:rsidP="005D74B1">
      <w:pPr>
        <w:rPr>
          <w:b/>
          <w:sz w:val="24"/>
          <w:szCs w:val="24"/>
        </w:rPr>
      </w:pPr>
    </w:p>
    <w:p w:rsidR="00347C6D" w:rsidRDefault="00347C6D" w:rsidP="005D74B1">
      <w:pPr>
        <w:rPr>
          <w:b/>
          <w:sz w:val="24"/>
          <w:szCs w:val="24"/>
        </w:rPr>
      </w:pPr>
    </w:p>
    <w:p w:rsidR="00347C6D" w:rsidRDefault="00347C6D" w:rsidP="005D74B1">
      <w:pPr>
        <w:rPr>
          <w:b/>
          <w:sz w:val="24"/>
          <w:szCs w:val="24"/>
        </w:rPr>
      </w:pPr>
    </w:p>
    <w:p w:rsidR="00347C6D" w:rsidRDefault="00347C6D" w:rsidP="005D74B1">
      <w:pPr>
        <w:rPr>
          <w:b/>
          <w:sz w:val="24"/>
          <w:szCs w:val="24"/>
        </w:rPr>
      </w:pPr>
    </w:p>
    <w:p w:rsidR="005D74B1" w:rsidRDefault="005D74B1" w:rsidP="005D74B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TABLE EMPLOYEE</w:t>
      </w:r>
    </w:p>
    <w:p w:rsidR="005D74B1" w:rsidRDefault="005D74B1" w:rsidP="005D74B1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74B1" w:rsidTr="00F275D9">
        <w:tc>
          <w:tcPr>
            <w:tcW w:w="4675" w:type="dxa"/>
          </w:tcPr>
          <w:p w:rsidR="005D74B1" w:rsidRPr="00CC63E3" w:rsidRDefault="005D74B1" w:rsidP="00F275D9">
            <w:pPr>
              <w:rPr>
                <w:sz w:val="24"/>
                <w:szCs w:val="24"/>
              </w:rPr>
            </w:pPr>
            <w:r w:rsidRPr="00CC63E3">
              <w:rPr>
                <w:sz w:val="24"/>
                <w:szCs w:val="24"/>
              </w:rPr>
              <w:t>PRIMARY KEY</w:t>
            </w:r>
          </w:p>
        </w:tc>
        <w:tc>
          <w:tcPr>
            <w:tcW w:w="4675" w:type="dxa"/>
          </w:tcPr>
          <w:p w:rsidR="005D74B1" w:rsidRPr="00CC63E3" w:rsidRDefault="000E70C7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EMP_NUM</w:t>
            </w:r>
          </w:p>
        </w:tc>
      </w:tr>
      <w:tr w:rsidR="005D74B1" w:rsidTr="00F275D9">
        <w:tc>
          <w:tcPr>
            <w:tcW w:w="4675" w:type="dxa"/>
          </w:tcPr>
          <w:p w:rsidR="005D74B1" w:rsidRPr="00CC63E3" w:rsidRDefault="005D74B1" w:rsidP="00F275D9">
            <w:pPr>
              <w:rPr>
                <w:sz w:val="24"/>
                <w:szCs w:val="24"/>
              </w:rPr>
            </w:pPr>
            <w:r w:rsidRPr="00CC63E3">
              <w:rPr>
                <w:sz w:val="24"/>
                <w:szCs w:val="24"/>
              </w:rPr>
              <w:t>SUPER KEY</w:t>
            </w:r>
          </w:p>
        </w:tc>
        <w:tc>
          <w:tcPr>
            <w:tcW w:w="4675" w:type="dxa"/>
          </w:tcPr>
          <w:p w:rsidR="005D74B1" w:rsidRPr="004F00C2" w:rsidRDefault="000E70C7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EMP_NUM + EMP_LNAME</w:t>
            </w:r>
          </w:p>
        </w:tc>
      </w:tr>
      <w:tr w:rsidR="005D74B1" w:rsidTr="00F275D9"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CANDIDATE KEY</w:t>
            </w:r>
          </w:p>
        </w:tc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None</w:t>
            </w:r>
          </w:p>
        </w:tc>
      </w:tr>
      <w:tr w:rsidR="005D74B1" w:rsidTr="00F275D9"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FOREIGN KEY</w:t>
            </w:r>
          </w:p>
        </w:tc>
        <w:tc>
          <w:tcPr>
            <w:tcW w:w="4675" w:type="dxa"/>
          </w:tcPr>
          <w:p w:rsidR="005D74B1" w:rsidRPr="004F00C2" w:rsidRDefault="005473F1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EMP_NUM</w:t>
            </w:r>
            <w:r w:rsidR="00D32C05">
              <w:rPr>
                <w:sz w:val="24"/>
                <w:szCs w:val="24"/>
              </w:rPr>
              <w:t xml:space="preserve"> (Also present in Table PILOT)</w:t>
            </w:r>
          </w:p>
        </w:tc>
      </w:tr>
      <w:tr w:rsidR="005D74B1" w:rsidTr="00F275D9">
        <w:tc>
          <w:tcPr>
            <w:tcW w:w="4675" w:type="dxa"/>
          </w:tcPr>
          <w:p w:rsidR="005D74B1" w:rsidRPr="004F00C2" w:rsidRDefault="005D74B1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SECONDARY KEY</w:t>
            </w:r>
          </w:p>
        </w:tc>
        <w:tc>
          <w:tcPr>
            <w:tcW w:w="4675" w:type="dxa"/>
          </w:tcPr>
          <w:p w:rsidR="005D74B1" w:rsidRPr="004F00C2" w:rsidRDefault="000E70C7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EMP_LNAME + EMP_DOB</w:t>
            </w:r>
          </w:p>
        </w:tc>
      </w:tr>
    </w:tbl>
    <w:p w:rsidR="005D74B1" w:rsidRDefault="005D74B1" w:rsidP="00EC735D">
      <w:pPr>
        <w:rPr>
          <w:sz w:val="24"/>
          <w:szCs w:val="24"/>
        </w:rPr>
      </w:pPr>
    </w:p>
    <w:p w:rsidR="000E70C7" w:rsidRDefault="000E70C7" w:rsidP="000E70C7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CUSTOMER</w:t>
      </w:r>
    </w:p>
    <w:p w:rsidR="000E70C7" w:rsidRDefault="000E70C7" w:rsidP="000E70C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70C7" w:rsidTr="00F275D9">
        <w:tc>
          <w:tcPr>
            <w:tcW w:w="4675" w:type="dxa"/>
          </w:tcPr>
          <w:p w:rsidR="000E70C7" w:rsidRPr="00CC63E3" w:rsidRDefault="000E70C7" w:rsidP="00F275D9">
            <w:pPr>
              <w:rPr>
                <w:sz w:val="24"/>
                <w:szCs w:val="24"/>
              </w:rPr>
            </w:pPr>
            <w:r w:rsidRPr="00CC63E3">
              <w:rPr>
                <w:sz w:val="24"/>
                <w:szCs w:val="24"/>
              </w:rPr>
              <w:t>PRIMARY KEY</w:t>
            </w:r>
          </w:p>
        </w:tc>
        <w:tc>
          <w:tcPr>
            <w:tcW w:w="4675" w:type="dxa"/>
          </w:tcPr>
          <w:p w:rsidR="000E70C7" w:rsidRPr="00CC63E3" w:rsidRDefault="000E70C7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CUS_CODE</w:t>
            </w:r>
          </w:p>
        </w:tc>
      </w:tr>
      <w:tr w:rsidR="000E70C7" w:rsidTr="00F275D9">
        <w:tc>
          <w:tcPr>
            <w:tcW w:w="4675" w:type="dxa"/>
          </w:tcPr>
          <w:p w:rsidR="000E70C7" w:rsidRPr="00CC63E3" w:rsidRDefault="000E70C7" w:rsidP="00F275D9">
            <w:pPr>
              <w:rPr>
                <w:sz w:val="24"/>
                <w:szCs w:val="24"/>
              </w:rPr>
            </w:pPr>
            <w:r w:rsidRPr="00CC63E3">
              <w:rPr>
                <w:sz w:val="24"/>
                <w:szCs w:val="24"/>
              </w:rPr>
              <w:t>SUPER KEY</w:t>
            </w:r>
          </w:p>
        </w:tc>
        <w:tc>
          <w:tcPr>
            <w:tcW w:w="4675" w:type="dxa"/>
          </w:tcPr>
          <w:p w:rsidR="000E70C7" w:rsidRPr="004F00C2" w:rsidRDefault="000E70C7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CUS_CODE + CUS_LNAME</w:t>
            </w:r>
          </w:p>
        </w:tc>
      </w:tr>
      <w:tr w:rsidR="000E70C7" w:rsidTr="00F275D9">
        <w:tc>
          <w:tcPr>
            <w:tcW w:w="4675" w:type="dxa"/>
          </w:tcPr>
          <w:p w:rsidR="000E70C7" w:rsidRPr="004F00C2" w:rsidRDefault="000E70C7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CANDIDATE KEY</w:t>
            </w:r>
          </w:p>
        </w:tc>
        <w:tc>
          <w:tcPr>
            <w:tcW w:w="4675" w:type="dxa"/>
          </w:tcPr>
          <w:p w:rsidR="000E70C7" w:rsidRPr="004F00C2" w:rsidRDefault="000E70C7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None</w:t>
            </w:r>
          </w:p>
        </w:tc>
      </w:tr>
      <w:tr w:rsidR="000E70C7" w:rsidTr="00F275D9">
        <w:tc>
          <w:tcPr>
            <w:tcW w:w="4675" w:type="dxa"/>
          </w:tcPr>
          <w:p w:rsidR="000E70C7" w:rsidRPr="004F00C2" w:rsidRDefault="000E70C7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FOREIGN KEY</w:t>
            </w:r>
          </w:p>
        </w:tc>
        <w:tc>
          <w:tcPr>
            <w:tcW w:w="4675" w:type="dxa"/>
          </w:tcPr>
          <w:p w:rsidR="000E70C7" w:rsidRPr="004F00C2" w:rsidRDefault="005473F1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CUS_CODE</w:t>
            </w:r>
            <w:r w:rsidR="00D32C05">
              <w:rPr>
                <w:sz w:val="24"/>
                <w:szCs w:val="24"/>
              </w:rPr>
              <w:t xml:space="preserve"> (Also present in Table CHARTER)</w:t>
            </w:r>
          </w:p>
        </w:tc>
      </w:tr>
      <w:tr w:rsidR="000E70C7" w:rsidTr="00F275D9">
        <w:tc>
          <w:tcPr>
            <w:tcW w:w="4675" w:type="dxa"/>
          </w:tcPr>
          <w:p w:rsidR="000E70C7" w:rsidRPr="004F00C2" w:rsidRDefault="000E70C7" w:rsidP="00F275D9">
            <w:pPr>
              <w:rPr>
                <w:sz w:val="24"/>
                <w:szCs w:val="24"/>
              </w:rPr>
            </w:pPr>
            <w:r w:rsidRPr="004F00C2">
              <w:rPr>
                <w:sz w:val="24"/>
                <w:szCs w:val="24"/>
              </w:rPr>
              <w:t>SECONDARY KEY</w:t>
            </w:r>
          </w:p>
        </w:tc>
        <w:tc>
          <w:tcPr>
            <w:tcW w:w="4675" w:type="dxa"/>
          </w:tcPr>
          <w:p w:rsidR="000E70C7" w:rsidRPr="004F00C2" w:rsidRDefault="000E70C7" w:rsidP="00F2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CUS_LNAME + CUS_PHONE</w:t>
            </w:r>
          </w:p>
        </w:tc>
      </w:tr>
    </w:tbl>
    <w:p w:rsidR="000E70C7" w:rsidRDefault="000E70C7" w:rsidP="00EC735D">
      <w:pPr>
        <w:rPr>
          <w:sz w:val="24"/>
          <w:szCs w:val="24"/>
        </w:rPr>
      </w:pPr>
    </w:p>
    <w:p w:rsidR="00D32C05" w:rsidRDefault="00D32C05" w:rsidP="00EC735D">
      <w:pPr>
        <w:rPr>
          <w:sz w:val="24"/>
          <w:szCs w:val="24"/>
        </w:rPr>
      </w:pPr>
      <w:r w:rsidRPr="00D32C05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- If we assume Phone Numbers to be unique then CUS_PHONE alone can be secondary key.</w:t>
      </w:r>
    </w:p>
    <w:p w:rsidR="00D32C05" w:rsidRDefault="00D32C05" w:rsidP="00EC735D">
      <w:pPr>
        <w:rPr>
          <w:sz w:val="24"/>
          <w:szCs w:val="24"/>
        </w:rPr>
      </w:pPr>
    </w:p>
    <w:p w:rsidR="00B61308" w:rsidRPr="003D6D5F" w:rsidRDefault="00B61308" w:rsidP="00B61308">
      <w:pPr>
        <w:rPr>
          <w:b/>
          <w:sz w:val="28"/>
          <w:szCs w:val="28"/>
          <w:u w:val="single"/>
        </w:rPr>
      </w:pPr>
      <w:r w:rsidRPr="003D6D5F">
        <w:rPr>
          <w:b/>
          <w:sz w:val="28"/>
          <w:szCs w:val="28"/>
          <w:u w:val="single"/>
        </w:rPr>
        <w:t>QUESTION 5</w:t>
      </w:r>
    </w:p>
    <w:p w:rsidR="00B61308" w:rsidRDefault="00B61308" w:rsidP="00EC735D">
      <w:pPr>
        <w:rPr>
          <w:b/>
          <w:sz w:val="24"/>
          <w:szCs w:val="24"/>
          <w:u w:val="single"/>
        </w:rPr>
      </w:pPr>
    </w:p>
    <w:p w:rsidR="0009533D" w:rsidRDefault="0009533D" w:rsidP="00EC735D">
      <w:pPr>
        <w:rPr>
          <w:b/>
          <w:sz w:val="24"/>
          <w:szCs w:val="24"/>
          <w:u w:val="single"/>
        </w:rPr>
      </w:pPr>
    </w:p>
    <w:p w:rsidR="0009533D" w:rsidRDefault="0009533D" w:rsidP="00EC735D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26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08" w:rsidRDefault="00B61308" w:rsidP="00EC735D">
      <w:pPr>
        <w:rPr>
          <w:b/>
          <w:sz w:val="24"/>
          <w:szCs w:val="24"/>
          <w:u w:val="single"/>
        </w:rPr>
      </w:pPr>
    </w:p>
    <w:p w:rsidR="00EC659D" w:rsidRDefault="00EC659D" w:rsidP="00EC735D">
      <w:pPr>
        <w:rPr>
          <w:b/>
          <w:sz w:val="24"/>
          <w:szCs w:val="24"/>
          <w:u w:val="single"/>
        </w:rPr>
      </w:pPr>
      <w:r w:rsidRPr="00EC659D">
        <w:rPr>
          <w:b/>
          <w:sz w:val="24"/>
          <w:szCs w:val="24"/>
          <w:u w:val="single"/>
        </w:rPr>
        <w:t xml:space="preserve">REFERENCES </w:t>
      </w:r>
    </w:p>
    <w:p w:rsidR="00EC659D" w:rsidRDefault="00EC659D" w:rsidP="00EC735D">
      <w:pPr>
        <w:rPr>
          <w:b/>
          <w:sz w:val="24"/>
          <w:szCs w:val="24"/>
          <w:u w:val="single"/>
        </w:rPr>
      </w:pPr>
    </w:p>
    <w:p w:rsidR="00EC659D" w:rsidRDefault="00EC659D" w:rsidP="00EC65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659D">
        <w:rPr>
          <w:sz w:val="24"/>
          <w:szCs w:val="24"/>
        </w:rPr>
        <w:t>Database Systems: Design, Implementation, &amp; Management by Rob and</w:t>
      </w:r>
      <w:r>
        <w:rPr>
          <w:sz w:val="24"/>
          <w:szCs w:val="24"/>
        </w:rPr>
        <w:t xml:space="preserve"> </w:t>
      </w:r>
      <w:r w:rsidRPr="00EC659D">
        <w:rPr>
          <w:sz w:val="24"/>
          <w:szCs w:val="24"/>
        </w:rPr>
        <w:t>Coronel</w:t>
      </w:r>
      <w:r>
        <w:rPr>
          <w:sz w:val="24"/>
          <w:szCs w:val="24"/>
        </w:rPr>
        <w:t>.</w:t>
      </w:r>
    </w:p>
    <w:p w:rsidR="00EC659D" w:rsidRPr="00EC659D" w:rsidRDefault="00EC659D" w:rsidP="00EC659D">
      <w:pPr>
        <w:pStyle w:val="ListParagraph"/>
        <w:rPr>
          <w:sz w:val="24"/>
          <w:szCs w:val="24"/>
        </w:rPr>
      </w:pPr>
    </w:p>
    <w:p w:rsidR="004972B7" w:rsidRDefault="004972B7" w:rsidP="0088029B">
      <w:pPr>
        <w:rPr>
          <w:sz w:val="24"/>
          <w:szCs w:val="24"/>
        </w:rPr>
      </w:pPr>
    </w:p>
    <w:p w:rsidR="00150B11" w:rsidRDefault="00150B11">
      <w:bookmarkStart w:id="0" w:name="_GoBack"/>
      <w:bookmarkEnd w:id="0"/>
    </w:p>
    <w:sectPr w:rsidR="0015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75BF5"/>
    <w:multiLevelType w:val="hybridMultilevel"/>
    <w:tmpl w:val="49BC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7E38"/>
    <w:multiLevelType w:val="hybridMultilevel"/>
    <w:tmpl w:val="D6CE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A28EC"/>
    <w:multiLevelType w:val="hybridMultilevel"/>
    <w:tmpl w:val="524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A21D4"/>
    <w:multiLevelType w:val="hybridMultilevel"/>
    <w:tmpl w:val="39FE2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9B"/>
    <w:rsid w:val="0009533D"/>
    <w:rsid w:val="000E70C7"/>
    <w:rsid w:val="00150B11"/>
    <w:rsid w:val="002F3306"/>
    <w:rsid w:val="00347C6D"/>
    <w:rsid w:val="003907FB"/>
    <w:rsid w:val="003D6D5F"/>
    <w:rsid w:val="003F6D04"/>
    <w:rsid w:val="004030E5"/>
    <w:rsid w:val="00484B6E"/>
    <w:rsid w:val="004972B7"/>
    <w:rsid w:val="004F00C2"/>
    <w:rsid w:val="004F6354"/>
    <w:rsid w:val="005473F1"/>
    <w:rsid w:val="005D74B1"/>
    <w:rsid w:val="006671DA"/>
    <w:rsid w:val="007245B2"/>
    <w:rsid w:val="007C6494"/>
    <w:rsid w:val="007D7F45"/>
    <w:rsid w:val="00816DE9"/>
    <w:rsid w:val="0088029B"/>
    <w:rsid w:val="008C0271"/>
    <w:rsid w:val="00A23E4E"/>
    <w:rsid w:val="00AF1381"/>
    <w:rsid w:val="00B61308"/>
    <w:rsid w:val="00C238CE"/>
    <w:rsid w:val="00CC50DE"/>
    <w:rsid w:val="00CC63E3"/>
    <w:rsid w:val="00D32C05"/>
    <w:rsid w:val="00EB5A05"/>
    <w:rsid w:val="00EC659D"/>
    <w:rsid w:val="00EC735D"/>
    <w:rsid w:val="00F2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25862-6379-44A2-B243-4067EA7E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9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03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399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18</cp:revision>
  <dcterms:created xsi:type="dcterms:W3CDTF">2016-02-07T18:39:00Z</dcterms:created>
  <dcterms:modified xsi:type="dcterms:W3CDTF">2016-02-16T01:51:00Z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