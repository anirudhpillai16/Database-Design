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29B" w:rsidRDefault="005D66FB" w:rsidP="0088029B">
      <w:pPr>
        <w:jc w:val="center"/>
        <w:rPr>
          <w:b/>
          <w:sz w:val="32"/>
          <w:szCs w:val="32"/>
        </w:rPr>
      </w:pPr>
      <w:r>
        <w:rPr>
          <w:b/>
          <w:sz w:val="32"/>
          <w:szCs w:val="32"/>
        </w:rPr>
        <w:t xml:space="preserve">Assignment </w:t>
      </w:r>
      <w:r w:rsidR="004E529D">
        <w:rPr>
          <w:b/>
          <w:sz w:val="32"/>
          <w:szCs w:val="32"/>
        </w:rPr>
        <w:t>V</w:t>
      </w:r>
    </w:p>
    <w:p w:rsidR="0088029B" w:rsidRDefault="0088029B" w:rsidP="0088029B">
      <w:pPr>
        <w:jc w:val="center"/>
        <w:rPr>
          <w:b/>
          <w:sz w:val="32"/>
          <w:szCs w:val="32"/>
        </w:rPr>
      </w:pPr>
      <w:r>
        <w:rPr>
          <w:b/>
          <w:sz w:val="32"/>
          <w:szCs w:val="32"/>
        </w:rPr>
        <w:t>DATABASE DESIGN Z511</w:t>
      </w:r>
    </w:p>
    <w:p w:rsidR="0088029B" w:rsidRDefault="0088029B" w:rsidP="0088029B">
      <w:pPr>
        <w:jc w:val="center"/>
        <w:rPr>
          <w:b/>
          <w:sz w:val="32"/>
          <w:szCs w:val="32"/>
        </w:rPr>
      </w:pPr>
      <w:r>
        <w:rPr>
          <w:b/>
          <w:sz w:val="32"/>
          <w:szCs w:val="32"/>
        </w:rPr>
        <w:t>FNU ANIRUDH</w:t>
      </w:r>
    </w:p>
    <w:p w:rsidR="0088029B" w:rsidRDefault="0088029B" w:rsidP="0088029B">
      <w:pPr>
        <w:jc w:val="center"/>
        <w:rPr>
          <w:b/>
          <w:sz w:val="32"/>
          <w:szCs w:val="32"/>
        </w:rPr>
      </w:pPr>
    </w:p>
    <w:p w:rsidR="00EF13D3" w:rsidRDefault="00EF13D3" w:rsidP="00817434">
      <w:pPr>
        <w:rPr>
          <w:b/>
          <w:noProof/>
          <w:sz w:val="28"/>
          <w:szCs w:val="28"/>
          <w:u w:val="single"/>
        </w:rPr>
      </w:pPr>
    </w:p>
    <w:p w:rsidR="005D66FB" w:rsidRDefault="005D66FB" w:rsidP="00817434">
      <w:pPr>
        <w:rPr>
          <w:b/>
          <w:sz w:val="28"/>
          <w:szCs w:val="28"/>
          <w:u w:val="single"/>
        </w:rPr>
      </w:pPr>
      <w:r>
        <w:rPr>
          <w:b/>
          <w:sz w:val="28"/>
          <w:szCs w:val="28"/>
          <w:u w:val="single"/>
        </w:rPr>
        <w:t>Description</w:t>
      </w:r>
    </w:p>
    <w:p w:rsidR="005D66FB" w:rsidRDefault="005D66FB" w:rsidP="00817434">
      <w:pPr>
        <w:rPr>
          <w:b/>
          <w:sz w:val="28"/>
          <w:szCs w:val="28"/>
          <w:u w:val="single"/>
        </w:rPr>
      </w:pPr>
    </w:p>
    <w:p w:rsidR="005D66FB" w:rsidRDefault="005D66FB" w:rsidP="00817434">
      <w:r w:rsidRPr="005D66FB">
        <w:t xml:space="preserve">Cricket is a bat-and-ball game played between two teams of 11 players each on a field at the </w:t>
      </w:r>
      <w:proofErr w:type="spellStart"/>
      <w:r w:rsidRPr="005D66FB">
        <w:t>centre</w:t>
      </w:r>
      <w:proofErr w:type="spellEnd"/>
      <w:r w:rsidRPr="005D66FB">
        <w:t xml:space="preserve"> of which is a rectangular 22-yard-long pitch.</w:t>
      </w:r>
      <w:r w:rsidR="005C0F20">
        <w:t xml:space="preserve"> My Database contains list of nations that play cricket their ranking, total points and ratings, list of Top 10 Batsman and Bowlers with their team ratings and style of playing. My database also contains capitals of cricket playing nation and their continent.</w:t>
      </w:r>
    </w:p>
    <w:p w:rsidR="005C0F20" w:rsidRDefault="005C0F20" w:rsidP="00817434"/>
    <w:p w:rsidR="005C0F20" w:rsidRDefault="005C0F20" w:rsidP="00817434"/>
    <w:p w:rsidR="005C0F20" w:rsidRDefault="005C0F20" w:rsidP="00817434">
      <w:pPr>
        <w:rPr>
          <w:b/>
          <w:sz w:val="28"/>
          <w:szCs w:val="28"/>
          <w:u w:val="single"/>
        </w:rPr>
      </w:pPr>
      <w:r w:rsidRPr="005C0F20">
        <w:rPr>
          <w:b/>
          <w:sz w:val="28"/>
          <w:szCs w:val="28"/>
          <w:u w:val="single"/>
        </w:rPr>
        <w:t>TABLE</w:t>
      </w:r>
      <w:r>
        <w:rPr>
          <w:b/>
          <w:sz w:val="28"/>
          <w:szCs w:val="28"/>
          <w:u w:val="single"/>
        </w:rPr>
        <w:t>S</w:t>
      </w:r>
    </w:p>
    <w:p w:rsidR="005C0F20" w:rsidRDefault="005C0F20" w:rsidP="00817434">
      <w:pPr>
        <w:rPr>
          <w:b/>
          <w:sz w:val="28"/>
          <w:szCs w:val="28"/>
          <w:u w:val="single"/>
        </w:rPr>
      </w:pPr>
    </w:p>
    <w:p w:rsidR="005C0F20" w:rsidRPr="005C0F20" w:rsidRDefault="005C0F20" w:rsidP="005C0F20">
      <w:pPr>
        <w:pStyle w:val="ListParagraph"/>
        <w:numPr>
          <w:ilvl w:val="0"/>
          <w:numId w:val="5"/>
        </w:numPr>
        <w:rPr>
          <w:b/>
        </w:rPr>
      </w:pPr>
      <w:r w:rsidRPr="005C0F20">
        <w:rPr>
          <w:b/>
        </w:rPr>
        <w:t>Team</w:t>
      </w:r>
      <w:r>
        <w:rPr>
          <w:b/>
        </w:rPr>
        <w:t xml:space="preserve">: - </w:t>
      </w:r>
      <w:r>
        <w:t>This table contains list of cricket playing nations, their ranking,</w:t>
      </w:r>
      <w:r w:rsidR="00874133">
        <w:t xml:space="preserve"> number of matches played,</w:t>
      </w:r>
      <w:r>
        <w:t xml:space="preserve"> total points and their ratings.</w:t>
      </w:r>
    </w:p>
    <w:p w:rsidR="005C0F20" w:rsidRPr="005C0F20" w:rsidRDefault="005C0F20" w:rsidP="005C0F20">
      <w:pPr>
        <w:pStyle w:val="ListParagraph"/>
        <w:numPr>
          <w:ilvl w:val="0"/>
          <w:numId w:val="5"/>
        </w:numPr>
        <w:rPr>
          <w:b/>
        </w:rPr>
      </w:pPr>
      <w:r>
        <w:rPr>
          <w:b/>
        </w:rPr>
        <w:t>Batsman: -</w:t>
      </w:r>
      <w:r>
        <w:t xml:space="preserve"> This table </w:t>
      </w:r>
      <w:r w:rsidR="00DF1241">
        <w:t>contains list of t</w:t>
      </w:r>
      <w:r>
        <w:t>op 10 batsman</w:t>
      </w:r>
      <w:r w:rsidR="00DF1241">
        <w:t>,</w:t>
      </w:r>
      <w:r>
        <w:t xml:space="preserve"> their batting style and their team ratings.</w:t>
      </w:r>
    </w:p>
    <w:p w:rsidR="005C0F20" w:rsidRPr="00DF1241" w:rsidRDefault="00DF1241" w:rsidP="005C0F20">
      <w:pPr>
        <w:pStyle w:val="ListParagraph"/>
        <w:numPr>
          <w:ilvl w:val="0"/>
          <w:numId w:val="5"/>
        </w:numPr>
        <w:rPr>
          <w:b/>
        </w:rPr>
      </w:pPr>
      <w:r>
        <w:rPr>
          <w:b/>
        </w:rPr>
        <w:t xml:space="preserve">Bowler: - </w:t>
      </w:r>
      <w:r>
        <w:t>This table contains list of top 10 bowlers, their bowling style and their team ratings.</w:t>
      </w:r>
    </w:p>
    <w:p w:rsidR="00DF1241" w:rsidRPr="005E6E64" w:rsidRDefault="00DF1241" w:rsidP="005C0F20">
      <w:pPr>
        <w:pStyle w:val="ListParagraph"/>
        <w:numPr>
          <w:ilvl w:val="0"/>
          <w:numId w:val="5"/>
        </w:numPr>
        <w:rPr>
          <w:b/>
        </w:rPr>
      </w:pPr>
      <w:r>
        <w:rPr>
          <w:b/>
        </w:rPr>
        <w:t>Continent</w:t>
      </w:r>
      <w:r w:rsidR="005D5BEB">
        <w:rPr>
          <w:b/>
        </w:rPr>
        <w:t>: -</w:t>
      </w:r>
      <w:r>
        <w:rPr>
          <w:b/>
        </w:rPr>
        <w:t xml:space="preserve"> </w:t>
      </w:r>
      <w:r>
        <w:t>This table contains capitals of cricket playing nations and continent they are in.</w:t>
      </w:r>
    </w:p>
    <w:p w:rsidR="005E6E64" w:rsidRDefault="005E6E64" w:rsidP="005E6E64">
      <w:pPr>
        <w:rPr>
          <w:b/>
        </w:rPr>
      </w:pPr>
    </w:p>
    <w:p w:rsidR="005E6E64" w:rsidRDefault="00606E52" w:rsidP="005E6E64">
      <w:pPr>
        <w:rPr>
          <w:b/>
          <w:sz w:val="28"/>
          <w:szCs w:val="28"/>
          <w:u w:val="single"/>
        </w:rPr>
      </w:pPr>
      <w:r w:rsidRPr="00606E52">
        <w:rPr>
          <w:b/>
          <w:sz w:val="28"/>
          <w:szCs w:val="28"/>
          <w:u w:val="single"/>
        </w:rPr>
        <w:t>QUERIES FOR CREATING TABLE</w:t>
      </w:r>
    </w:p>
    <w:p w:rsidR="00606E52" w:rsidRDefault="00606E52" w:rsidP="005E6E64">
      <w:pPr>
        <w:rPr>
          <w:b/>
          <w:sz w:val="28"/>
          <w:szCs w:val="28"/>
          <w:u w:val="single"/>
        </w:rPr>
      </w:pPr>
    </w:p>
    <w:p w:rsidR="00F90BE6" w:rsidRPr="00402DBA" w:rsidRDefault="00F90BE6" w:rsidP="00F90BE6">
      <w:pPr>
        <w:rPr>
          <w:b/>
        </w:rPr>
      </w:pPr>
      <w:r w:rsidRPr="00402DBA">
        <w:rPr>
          <w:b/>
        </w:rPr>
        <w:t xml:space="preserve">1. Creating the Database </w:t>
      </w:r>
      <w:proofErr w:type="gramStart"/>
      <w:r w:rsidRPr="00402DBA">
        <w:rPr>
          <w:b/>
        </w:rPr>
        <w:t xml:space="preserve">and </w:t>
      </w:r>
      <w:r w:rsidR="00710456" w:rsidRPr="00402DBA">
        <w:rPr>
          <w:b/>
        </w:rPr>
        <w:t xml:space="preserve"> creating</w:t>
      </w:r>
      <w:proofErr w:type="gramEnd"/>
      <w:r w:rsidR="00710456" w:rsidRPr="00402DBA">
        <w:rPr>
          <w:b/>
        </w:rPr>
        <w:t xml:space="preserve"> table </w:t>
      </w:r>
      <w:r w:rsidRPr="00402DBA">
        <w:rPr>
          <w:b/>
        </w:rPr>
        <w:t>Nations</w:t>
      </w:r>
    </w:p>
    <w:p w:rsidR="00F90BE6" w:rsidRPr="00710456" w:rsidRDefault="00F90BE6" w:rsidP="00F90BE6"/>
    <w:p w:rsidR="00F90BE6" w:rsidRPr="00710456" w:rsidRDefault="00710456" w:rsidP="00F90BE6">
      <w:r>
        <w:t>CREATE DATABASE Cricket;</w:t>
      </w:r>
    </w:p>
    <w:p w:rsidR="00F90BE6" w:rsidRPr="00710456" w:rsidRDefault="00F90BE6" w:rsidP="00F90BE6">
      <w:r w:rsidRPr="00710456">
        <w:t>CREATE TABLE Nations</w:t>
      </w:r>
    </w:p>
    <w:p w:rsidR="00F90BE6" w:rsidRPr="00710456" w:rsidRDefault="00F90BE6" w:rsidP="00F90BE6">
      <w:r w:rsidRPr="00710456">
        <w:t>(</w:t>
      </w:r>
    </w:p>
    <w:p w:rsidR="00F90BE6" w:rsidRPr="00710456" w:rsidRDefault="00302E11" w:rsidP="00F90BE6">
      <w:r>
        <w:t>Country</w:t>
      </w:r>
      <w:bookmarkStart w:id="0" w:name="_GoBack"/>
      <w:bookmarkEnd w:id="0"/>
      <w:r w:rsidR="00F90BE6" w:rsidRPr="00710456">
        <w:t xml:space="preserve"> VARCHAR(255),</w:t>
      </w:r>
    </w:p>
    <w:p w:rsidR="00F90BE6" w:rsidRPr="00710456" w:rsidRDefault="00F90BE6" w:rsidP="00F90BE6">
      <w:r w:rsidRPr="00710456">
        <w:t>Rank INT,</w:t>
      </w:r>
    </w:p>
    <w:p w:rsidR="00F90BE6" w:rsidRPr="00710456" w:rsidRDefault="00F90BE6" w:rsidP="00F90BE6">
      <w:r w:rsidRPr="00710456">
        <w:t>Matches INT,</w:t>
      </w:r>
    </w:p>
    <w:p w:rsidR="00F90BE6" w:rsidRPr="00710456" w:rsidRDefault="00F90BE6" w:rsidP="00F90BE6">
      <w:r w:rsidRPr="00710456">
        <w:t>Points INT,</w:t>
      </w:r>
    </w:p>
    <w:p w:rsidR="00F90BE6" w:rsidRPr="00710456" w:rsidRDefault="00F90BE6" w:rsidP="00F90BE6">
      <w:r w:rsidRPr="00710456">
        <w:t>Ratings INT);</w:t>
      </w:r>
    </w:p>
    <w:p w:rsidR="00F90BE6" w:rsidRPr="00710456" w:rsidRDefault="00F90BE6" w:rsidP="00F90BE6"/>
    <w:p w:rsidR="00F90BE6" w:rsidRPr="00402DBA" w:rsidRDefault="00F90BE6" w:rsidP="00F90BE6">
      <w:pPr>
        <w:rPr>
          <w:b/>
        </w:rPr>
      </w:pPr>
      <w:r w:rsidRPr="00402DBA">
        <w:rPr>
          <w:b/>
        </w:rPr>
        <w:t>2. Inserting values into the Team Database</w:t>
      </w:r>
    </w:p>
    <w:p w:rsidR="00F90BE6" w:rsidRPr="00710456" w:rsidRDefault="00F90BE6" w:rsidP="00F90BE6"/>
    <w:p w:rsidR="00F90BE6" w:rsidRPr="00710456" w:rsidRDefault="00402DBA" w:rsidP="00F90BE6">
      <w:r>
        <w:t xml:space="preserve">INSERT INTO </w:t>
      </w:r>
      <w:proofErr w:type="gramStart"/>
      <w:r>
        <w:t>Nations(</w:t>
      </w:r>
      <w:proofErr w:type="spellStart"/>
      <w:proofErr w:type="gramEnd"/>
      <w:r>
        <w:t>Country</w:t>
      </w:r>
      <w:r w:rsidR="00F90BE6" w:rsidRPr="00710456">
        <w:t>,Rank,Matches,Points,Ratings</w:t>
      </w:r>
      <w:proofErr w:type="spellEnd"/>
      <w:r w:rsidR="00F90BE6" w:rsidRPr="00710456">
        <w:t>)</w:t>
      </w:r>
    </w:p>
    <w:p w:rsidR="00F90BE6" w:rsidRPr="00710456" w:rsidRDefault="00F90BE6" w:rsidP="00F90BE6">
      <w:r w:rsidRPr="00710456">
        <w:t xml:space="preserve">VALUES </w:t>
      </w:r>
    </w:p>
    <w:p w:rsidR="00F90BE6" w:rsidRPr="00710456" w:rsidRDefault="00F90BE6" w:rsidP="00F90BE6">
      <w:r w:rsidRPr="00710456">
        <w:t>('Australia'</w:t>
      </w:r>
      <w:proofErr w:type="gramStart"/>
      <w:r w:rsidRPr="00710456">
        <w:t>,1,43,4823,112</w:t>
      </w:r>
      <w:proofErr w:type="gramEnd"/>
      <w:r w:rsidRPr="00710456">
        <w:t>),</w:t>
      </w:r>
    </w:p>
    <w:p w:rsidR="00F90BE6" w:rsidRPr="00710456" w:rsidRDefault="00F90BE6" w:rsidP="00F90BE6">
      <w:r w:rsidRPr="00710456">
        <w:t>('India'</w:t>
      </w:r>
      <w:proofErr w:type="gramStart"/>
      <w:r w:rsidRPr="00710456">
        <w:t>,2,32,3535,110</w:t>
      </w:r>
      <w:proofErr w:type="gramEnd"/>
      <w:r w:rsidRPr="00710456">
        <w:t>),</w:t>
      </w:r>
    </w:p>
    <w:p w:rsidR="00F90BE6" w:rsidRPr="00710456" w:rsidRDefault="00F90BE6" w:rsidP="00F90BE6">
      <w:r w:rsidRPr="00710456">
        <w:t>('South Africa'</w:t>
      </w:r>
      <w:proofErr w:type="gramStart"/>
      <w:r w:rsidRPr="00710456">
        <w:t>,3,34,3703,109</w:t>
      </w:r>
      <w:proofErr w:type="gramEnd"/>
      <w:r w:rsidRPr="00710456">
        <w:t>),</w:t>
      </w:r>
    </w:p>
    <w:p w:rsidR="00F90BE6" w:rsidRPr="00710456" w:rsidRDefault="00F90BE6" w:rsidP="00F90BE6">
      <w:r w:rsidRPr="00710456">
        <w:t>('Pakistan'</w:t>
      </w:r>
      <w:proofErr w:type="gramStart"/>
      <w:r w:rsidRPr="00710456">
        <w:t>,4,28,2977,106</w:t>
      </w:r>
      <w:proofErr w:type="gramEnd"/>
      <w:r w:rsidRPr="00710456">
        <w:t>),</w:t>
      </w:r>
    </w:p>
    <w:p w:rsidR="00F90BE6" w:rsidRPr="00710456" w:rsidRDefault="00F90BE6" w:rsidP="00F90BE6">
      <w:r w:rsidRPr="00710456">
        <w:t>('England'</w:t>
      </w:r>
      <w:proofErr w:type="gramStart"/>
      <w:r w:rsidRPr="00710456">
        <w:t>,5,45,4610,102</w:t>
      </w:r>
      <w:proofErr w:type="gramEnd"/>
      <w:r w:rsidRPr="00710456">
        <w:t>),</w:t>
      </w:r>
    </w:p>
    <w:p w:rsidR="00F90BE6" w:rsidRPr="00710456" w:rsidRDefault="00F90BE6" w:rsidP="00F90BE6">
      <w:r w:rsidRPr="00710456">
        <w:t>('New Zealand'</w:t>
      </w:r>
      <w:proofErr w:type="gramStart"/>
      <w:r w:rsidRPr="00710456">
        <w:t>,6,39,3755,96</w:t>
      </w:r>
      <w:proofErr w:type="gramEnd"/>
      <w:r w:rsidRPr="00710456">
        <w:t>),</w:t>
      </w:r>
    </w:p>
    <w:p w:rsidR="00F90BE6" w:rsidRPr="00710456" w:rsidRDefault="00F90BE6" w:rsidP="00F90BE6">
      <w:r w:rsidRPr="00710456">
        <w:lastRenderedPageBreak/>
        <w:t>('Srilanka'</w:t>
      </w:r>
      <w:proofErr w:type="gramStart"/>
      <w:r w:rsidRPr="00710456">
        <w:t>,7,35,3123,89</w:t>
      </w:r>
      <w:proofErr w:type="gramEnd"/>
      <w:r w:rsidRPr="00710456">
        <w:t>),</w:t>
      </w:r>
    </w:p>
    <w:p w:rsidR="00F90BE6" w:rsidRPr="00710456" w:rsidRDefault="00F90BE6" w:rsidP="00F90BE6">
      <w:r w:rsidRPr="00710456">
        <w:t>('West Indies'</w:t>
      </w:r>
      <w:proofErr w:type="gramStart"/>
      <w:r w:rsidRPr="00710456">
        <w:t>,8,33,2504,76</w:t>
      </w:r>
      <w:proofErr w:type="gramEnd"/>
      <w:r w:rsidRPr="00710456">
        <w:t>),</w:t>
      </w:r>
    </w:p>
    <w:p w:rsidR="00F90BE6" w:rsidRPr="00710456" w:rsidRDefault="00F90BE6" w:rsidP="00F90BE6">
      <w:r w:rsidRPr="00710456">
        <w:t>('Bangladesh'</w:t>
      </w:r>
      <w:proofErr w:type="gramStart"/>
      <w:r w:rsidRPr="00710456">
        <w:t>,9,22,1026,47</w:t>
      </w:r>
      <w:proofErr w:type="gramEnd"/>
      <w:r w:rsidRPr="00710456">
        <w:t>),</w:t>
      </w:r>
    </w:p>
    <w:p w:rsidR="00F90BE6" w:rsidRPr="00710456" w:rsidRDefault="00F90BE6" w:rsidP="00F90BE6">
      <w:r w:rsidRPr="00710456">
        <w:t>('Zimbabwe'</w:t>
      </w:r>
      <w:proofErr w:type="gramStart"/>
      <w:r w:rsidRPr="00710456">
        <w:t>,10,10,53,5</w:t>
      </w:r>
      <w:proofErr w:type="gramEnd"/>
      <w:r w:rsidRPr="00710456">
        <w:t>);</w:t>
      </w:r>
    </w:p>
    <w:p w:rsidR="00F90BE6" w:rsidRPr="00710456" w:rsidRDefault="00F90BE6" w:rsidP="00F90BE6">
      <w:r w:rsidRPr="00710456">
        <w:t>SELECT *FROM Nations;</w:t>
      </w:r>
    </w:p>
    <w:p w:rsidR="00F90BE6" w:rsidRPr="00710456" w:rsidRDefault="00F90BE6" w:rsidP="00F90BE6"/>
    <w:p w:rsidR="00F90BE6" w:rsidRPr="00402DBA" w:rsidRDefault="00F90BE6" w:rsidP="00F90BE6">
      <w:pPr>
        <w:rPr>
          <w:b/>
        </w:rPr>
      </w:pPr>
      <w:r w:rsidRPr="00402DBA">
        <w:rPr>
          <w:b/>
        </w:rPr>
        <w:t>3. Creating the table Batsman</w:t>
      </w:r>
    </w:p>
    <w:p w:rsidR="00F90BE6" w:rsidRPr="00710456" w:rsidRDefault="00F90BE6" w:rsidP="00F90BE6"/>
    <w:p w:rsidR="00F90BE6" w:rsidRPr="00710456" w:rsidRDefault="00F90BE6" w:rsidP="00F90BE6">
      <w:r w:rsidRPr="00710456">
        <w:t>CREATE TABLE Batsman</w:t>
      </w:r>
    </w:p>
    <w:p w:rsidR="00F90BE6" w:rsidRPr="00710456" w:rsidRDefault="00F90BE6" w:rsidP="00F90BE6">
      <w:r w:rsidRPr="00710456">
        <w:t>(</w:t>
      </w:r>
    </w:p>
    <w:p w:rsidR="00F90BE6" w:rsidRPr="00710456" w:rsidRDefault="00F90BE6" w:rsidP="00F90BE6">
      <w:r w:rsidRPr="00710456">
        <w:t xml:space="preserve">Name </w:t>
      </w:r>
      <w:proofErr w:type="gramStart"/>
      <w:r w:rsidRPr="00710456">
        <w:t>VARCHAR(</w:t>
      </w:r>
      <w:proofErr w:type="gramEnd"/>
      <w:r w:rsidRPr="00710456">
        <w:t>255),</w:t>
      </w:r>
    </w:p>
    <w:p w:rsidR="00F90BE6" w:rsidRPr="00710456" w:rsidRDefault="00F90BE6" w:rsidP="00F90BE6">
      <w:r w:rsidRPr="00710456">
        <w:t xml:space="preserve">Type </w:t>
      </w:r>
      <w:proofErr w:type="gramStart"/>
      <w:r w:rsidRPr="00710456">
        <w:t>VARCHAR(</w:t>
      </w:r>
      <w:proofErr w:type="gramEnd"/>
      <w:r w:rsidRPr="00710456">
        <w:t>255),</w:t>
      </w:r>
    </w:p>
    <w:p w:rsidR="00F90BE6" w:rsidRPr="00710456" w:rsidRDefault="00F90BE6" w:rsidP="00F90BE6">
      <w:r w:rsidRPr="00710456">
        <w:t>Ratings INT);</w:t>
      </w:r>
    </w:p>
    <w:p w:rsidR="00F90BE6" w:rsidRPr="00710456" w:rsidRDefault="00F90BE6" w:rsidP="00F90BE6"/>
    <w:p w:rsidR="00F90BE6" w:rsidRPr="00402DBA" w:rsidRDefault="00F90BE6" w:rsidP="00F90BE6">
      <w:pPr>
        <w:rPr>
          <w:b/>
        </w:rPr>
      </w:pPr>
      <w:r w:rsidRPr="00402DBA">
        <w:rPr>
          <w:b/>
        </w:rPr>
        <w:t>4. Inserting values into Batsman</w:t>
      </w:r>
    </w:p>
    <w:p w:rsidR="00F90BE6" w:rsidRPr="00710456" w:rsidRDefault="00F90BE6" w:rsidP="00F90BE6"/>
    <w:p w:rsidR="00F90BE6" w:rsidRPr="00710456" w:rsidRDefault="00F90BE6" w:rsidP="00F90BE6">
      <w:r w:rsidRPr="00710456">
        <w:t xml:space="preserve">INSERT INTO </w:t>
      </w:r>
      <w:proofErr w:type="gramStart"/>
      <w:r w:rsidRPr="00710456">
        <w:t>Batsman(</w:t>
      </w:r>
      <w:proofErr w:type="spellStart"/>
      <w:proofErr w:type="gramEnd"/>
      <w:r w:rsidRPr="00710456">
        <w:t>Name,Type,Ratings</w:t>
      </w:r>
      <w:proofErr w:type="spellEnd"/>
      <w:r w:rsidRPr="00710456">
        <w:t>)</w:t>
      </w:r>
    </w:p>
    <w:p w:rsidR="00F90BE6" w:rsidRPr="00710456" w:rsidRDefault="00F90BE6" w:rsidP="00F90BE6">
      <w:r w:rsidRPr="00710456">
        <w:t xml:space="preserve">VALUES </w:t>
      </w:r>
    </w:p>
    <w:p w:rsidR="00F90BE6" w:rsidRPr="00710456" w:rsidRDefault="00F90BE6" w:rsidP="00F90BE6">
      <w:r w:rsidRPr="00710456">
        <w:t xml:space="preserve">('Steve </w:t>
      </w:r>
      <w:proofErr w:type="spellStart"/>
      <w:r w:rsidRPr="00710456">
        <w:t>Smith','Right</w:t>
      </w:r>
      <w:proofErr w:type="spellEnd"/>
      <w:r w:rsidRPr="00710456">
        <w:t xml:space="preserve"> Hand Batsman'</w:t>
      </w:r>
      <w:proofErr w:type="gramStart"/>
      <w:r w:rsidRPr="00710456">
        <w:t>,112</w:t>
      </w:r>
      <w:proofErr w:type="gramEnd"/>
      <w:r w:rsidRPr="00710456">
        <w:t>),</w:t>
      </w:r>
    </w:p>
    <w:p w:rsidR="00F90BE6" w:rsidRPr="00710456" w:rsidRDefault="00F90BE6" w:rsidP="00F90BE6">
      <w:r w:rsidRPr="00710456">
        <w:t xml:space="preserve">('Joe </w:t>
      </w:r>
      <w:proofErr w:type="spellStart"/>
      <w:r w:rsidRPr="00710456">
        <w:t>Root','Right</w:t>
      </w:r>
      <w:proofErr w:type="spellEnd"/>
      <w:r w:rsidRPr="00710456">
        <w:t xml:space="preserve"> Hand Batsman'</w:t>
      </w:r>
      <w:proofErr w:type="gramStart"/>
      <w:r w:rsidRPr="00710456">
        <w:t>,102</w:t>
      </w:r>
      <w:proofErr w:type="gramEnd"/>
      <w:r w:rsidRPr="00710456">
        <w:t>),</w:t>
      </w:r>
    </w:p>
    <w:p w:rsidR="00F90BE6" w:rsidRPr="00710456" w:rsidRDefault="00F90BE6" w:rsidP="00F90BE6">
      <w:r w:rsidRPr="00710456">
        <w:t xml:space="preserve">('Kane </w:t>
      </w:r>
      <w:proofErr w:type="spellStart"/>
      <w:r w:rsidRPr="00710456">
        <w:t>Williamson','Right</w:t>
      </w:r>
      <w:proofErr w:type="spellEnd"/>
      <w:r w:rsidRPr="00710456">
        <w:t xml:space="preserve"> Hand Batsman'</w:t>
      </w:r>
      <w:proofErr w:type="gramStart"/>
      <w:r w:rsidRPr="00710456">
        <w:t>,96</w:t>
      </w:r>
      <w:proofErr w:type="gramEnd"/>
      <w:r w:rsidRPr="00710456">
        <w:t>),</w:t>
      </w:r>
    </w:p>
    <w:p w:rsidR="00F90BE6" w:rsidRPr="00710456" w:rsidRDefault="00F90BE6" w:rsidP="00F90BE6">
      <w:r w:rsidRPr="00710456">
        <w:t>('</w:t>
      </w:r>
      <w:proofErr w:type="spellStart"/>
      <w:r w:rsidRPr="00710456">
        <w:t>Hashim</w:t>
      </w:r>
      <w:proofErr w:type="spellEnd"/>
      <w:r w:rsidRPr="00710456">
        <w:t xml:space="preserve"> </w:t>
      </w:r>
      <w:proofErr w:type="spellStart"/>
      <w:r w:rsidRPr="00710456">
        <w:t>Amla</w:t>
      </w:r>
      <w:proofErr w:type="spellEnd"/>
      <w:r w:rsidRPr="00710456">
        <w:t>','Right Hand Batsman'</w:t>
      </w:r>
      <w:proofErr w:type="gramStart"/>
      <w:r w:rsidRPr="00710456">
        <w:t>,109</w:t>
      </w:r>
      <w:proofErr w:type="gramEnd"/>
      <w:r w:rsidRPr="00710456">
        <w:t>),</w:t>
      </w:r>
    </w:p>
    <w:p w:rsidR="00F90BE6" w:rsidRPr="00710456" w:rsidRDefault="00F90BE6" w:rsidP="00F90BE6">
      <w:r w:rsidRPr="00710456">
        <w:t>('</w:t>
      </w:r>
      <w:proofErr w:type="spellStart"/>
      <w:r w:rsidRPr="00710456">
        <w:t>Younus</w:t>
      </w:r>
      <w:proofErr w:type="spellEnd"/>
      <w:r w:rsidRPr="00710456">
        <w:t xml:space="preserve"> </w:t>
      </w:r>
      <w:proofErr w:type="spellStart"/>
      <w:r w:rsidRPr="00710456">
        <w:t>Khan','Right</w:t>
      </w:r>
      <w:proofErr w:type="spellEnd"/>
      <w:r w:rsidRPr="00710456">
        <w:t xml:space="preserve"> Hand Batsman'</w:t>
      </w:r>
      <w:proofErr w:type="gramStart"/>
      <w:r w:rsidRPr="00710456">
        <w:t>,106</w:t>
      </w:r>
      <w:proofErr w:type="gramEnd"/>
      <w:r w:rsidRPr="00710456">
        <w:t>),</w:t>
      </w:r>
    </w:p>
    <w:p w:rsidR="00F90BE6" w:rsidRPr="00710456" w:rsidRDefault="00F90BE6" w:rsidP="00F90BE6">
      <w:r w:rsidRPr="00710456">
        <w:t xml:space="preserve">('AB de </w:t>
      </w:r>
      <w:proofErr w:type="spellStart"/>
      <w:r w:rsidRPr="00710456">
        <w:t>Villiers','Right</w:t>
      </w:r>
      <w:proofErr w:type="spellEnd"/>
      <w:r w:rsidRPr="00710456">
        <w:t xml:space="preserve"> Hand Batsman'</w:t>
      </w:r>
      <w:proofErr w:type="gramStart"/>
      <w:r w:rsidRPr="00710456">
        <w:t>,109</w:t>
      </w:r>
      <w:proofErr w:type="gramEnd"/>
      <w:r w:rsidRPr="00710456">
        <w:t>),</w:t>
      </w:r>
    </w:p>
    <w:p w:rsidR="00F90BE6" w:rsidRPr="00710456" w:rsidRDefault="00F90BE6" w:rsidP="00F90BE6">
      <w:r w:rsidRPr="00710456">
        <w:t xml:space="preserve">('Adam </w:t>
      </w:r>
      <w:proofErr w:type="spellStart"/>
      <w:r w:rsidRPr="00710456">
        <w:t>Vogues','Right</w:t>
      </w:r>
      <w:proofErr w:type="spellEnd"/>
      <w:r w:rsidRPr="00710456">
        <w:t xml:space="preserve"> Hand Batsman'</w:t>
      </w:r>
      <w:proofErr w:type="gramStart"/>
      <w:r w:rsidRPr="00710456">
        <w:t>,112</w:t>
      </w:r>
      <w:proofErr w:type="gramEnd"/>
      <w:r w:rsidRPr="00710456">
        <w:t>),</w:t>
      </w:r>
    </w:p>
    <w:p w:rsidR="00F90BE6" w:rsidRPr="00710456" w:rsidRDefault="00F90BE6" w:rsidP="00F90BE6">
      <w:r w:rsidRPr="00710456">
        <w:t xml:space="preserve">('Angelo </w:t>
      </w:r>
      <w:proofErr w:type="spellStart"/>
      <w:r w:rsidRPr="00710456">
        <w:t>Matthews','Right</w:t>
      </w:r>
      <w:proofErr w:type="spellEnd"/>
      <w:r w:rsidRPr="00710456">
        <w:t xml:space="preserve"> Hand Batsman'</w:t>
      </w:r>
      <w:proofErr w:type="gramStart"/>
      <w:r w:rsidRPr="00710456">
        <w:t>,89</w:t>
      </w:r>
      <w:proofErr w:type="gramEnd"/>
      <w:r w:rsidRPr="00710456">
        <w:t>),</w:t>
      </w:r>
    </w:p>
    <w:p w:rsidR="00F90BE6" w:rsidRPr="00710456" w:rsidRDefault="00F90BE6" w:rsidP="00F90BE6">
      <w:r w:rsidRPr="00710456">
        <w:t xml:space="preserve">('David </w:t>
      </w:r>
      <w:proofErr w:type="spellStart"/>
      <w:r w:rsidRPr="00710456">
        <w:t>Warner','Left</w:t>
      </w:r>
      <w:proofErr w:type="spellEnd"/>
      <w:r w:rsidRPr="00710456">
        <w:t xml:space="preserve"> Hand Batsman'</w:t>
      </w:r>
      <w:proofErr w:type="gramStart"/>
      <w:r w:rsidRPr="00710456">
        <w:t>,112</w:t>
      </w:r>
      <w:proofErr w:type="gramEnd"/>
      <w:r w:rsidRPr="00710456">
        <w:t>),</w:t>
      </w:r>
    </w:p>
    <w:p w:rsidR="00F90BE6" w:rsidRPr="00710456" w:rsidRDefault="00F90BE6" w:rsidP="00F90BE6">
      <w:r w:rsidRPr="00710456">
        <w:t>('</w:t>
      </w:r>
      <w:proofErr w:type="spellStart"/>
      <w:r w:rsidRPr="00710456">
        <w:t>Misbah</w:t>
      </w:r>
      <w:proofErr w:type="spellEnd"/>
      <w:r w:rsidRPr="00710456">
        <w:t xml:space="preserve"> </w:t>
      </w:r>
      <w:proofErr w:type="spellStart"/>
      <w:r w:rsidRPr="00710456">
        <w:t>ul</w:t>
      </w:r>
      <w:proofErr w:type="spellEnd"/>
      <w:r w:rsidRPr="00710456">
        <w:t xml:space="preserve"> </w:t>
      </w:r>
      <w:proofErr w:type="spellStart"/>
      <w:r w:rsidRPr="00710456">
        <w:t>Haq</w:t>
      </w:r>
      <w:proofErr w:type="spellEnd"/>
      <w:r w:rsidRPr="00710456">
        <w:t>','Right Hand Batsman'</w:t>
      </w:r>
      <w:proofErr w:type="gramStart"/>
      <w:r w:rsidRPr="00710456">
        <w:t>,106</w:t>
      </w:r>
      <w:proofErr w:type="gramEnd"/>
      <w:r w:rsidRPr="00710456">
        <w:t>);</w:t>
      </w:r>
    </w:p>
    <w:p w:rsidR="00F90BE6" w:rsidRPr="00710456" w:rsidRDefault="00F90BE6" w:rsidP="00F90BE6">
      <w:r w:rsidRPr="00710456">
        <w:t>SELECT *FROM Batsman;</w:t>
      </w:r>
    </w:p>
    <w:p w:rsidR="00F90BE6" w:rsidRPr="00710456" w:rsidRDefault="00F90BE6" w:rsidP="00F90BE6"/>
    <w:p w:rsidR="00F90BE6" w:rsidRPr="00402DBA" w:rsidRDefault="00F90BE6" w:rsidP="00F90BE6">
      <w:pPr>
        <w:rPr>
          <w:b/>
        </w:rPr>
      </w:pPr>
      <w:r w:rsidRPr="00402DBA">
        <w:rPr>
          <w:b/>
        </w:rPr>
        <w:t>5. Creating Table Bowler</w:t>
      </w:r>
    </w:p>
    <w:p w:rsidR="00F90BE6" w:rsidRPr="00710456" w:rsidRDefault="00F90BE6" w:rsidP="00F90BE6"/>
    <w:p w:rsidR="00F90BE6" w:rsidRPr="00710456" w:rsidRDefault="00F90BE6" w:rsidP="00F90BE6">
      <w:r w:rsidRPr="00710456">
        <w:t>CREATE TABLE Bowler</w:t>
      </w:r>
    </w:p>
    <w:p w:rsidR="00F90BE6" w:rsidRPr="00710456" w:rsidRDefault="00F90BE6" w:rsidP="00F90BE6">
      <w:r w:rsidRPr="00710456">
        <w:t>(</w:t>
      </w:r>
    </w:p>
    <w:p w:rsidR="00F90BE6" w:rsidRPr="00710456" w:rsidRDefault="00F90BE6" w:rsidP="00F90BE6">
      <w:r w:rsidRPr="00710456">
        <w:t xml:space="preserve">Name </w:t>
      </w:r>
      <w:proofErr w:type="gramStart"/>
      <w:r w:rsidRPr="00710456">
        <w:t>VARCHAR(</w:t>
      </w:r>
      <w:proofErr w:type="gramEnd"/>
      <w:r w:rsidRPr="00710456">
        <w:t>255),</w:t>
      </w:r>
    </w:p>
    <w:p w:rsidR="00F90BE6" w:rsidRPr="00710456" w:rsidRDefault="00F90BE6" w:rsidP="00F90BE6">
      <w:r w:rsidRPr="00710456">
        <w:t xml:space="preserve">Type </w:t>
      </w:r>
      <w:proofErr w:type="gramStart"/>
      <w:r w:rsidRPr="00710456">
        <w:t>VARCHAR(</w:t>
      </w:r>
      <w:proofErr w:type="gramEnd"/>
      <w:r w:rsidRPr="00710456">
        <w:t>255),</w:t>
      </w:r>
    </w:p>
    <w:p w:rsidR="00F90BE6" w:rsidRPr="00710456" w:rsidRDefault="00F90BE6" w:rsidP="00F90BE6">
      <w:r w:rsidRPr="00710456">
        <w:t>Ratings INT);</w:t>
      </w:r>
    </w:p>
    <w:p w:rsidR="00F90BE6" w:rsidRPr="00710456" w:rsidRDefault="00F90BE6" w:rsidP="00F90BE6"/>
    <w:p w:rsidR="00F90BE6" w:rsidRPr="00402DBA" w:rsidRDefault="00F90BE6" w:rsidP="00F90BE6">
      <w:pPr>
        <w:rPr>
          <w:b/>
        </w:rPr>
      </w:pPr>
      <w:r w:rsidRPr="00402DBA">
        <w:rPr>
          <w:b/>
        </w:rPr>
        <w:t>6. Inserting values into Table</w:t>
      </w:r>
    </w:p>
    <w:p w:rsidR="00F90BE6" w:rsidRPr="00710456" w:rsidRDefault="00F90BE6" w:rsidP="00F90BE6"/>
    <w:p w:rsidR="00F90BE6" w:rsidRPr="00710456" w:rsidRDefault="00F90BE6" w:rsidP="00F90BE6">
      <w:r w:rsidRPr="00710456">
        <w:t xml:space="preserve">INSERT INTO </w:t>
      </w:r>
      <w:proofErr w:type="gramStart"/>
      <w:r w:rsidRPr="00710456">
        <w:t>Bowler(</w:t>
      </w:r>
      <w:proofErr w:type="spellStart"/>
      <w:proofErr w:type="gramEnd"/>
      <w:r w:rsidRPr="00710456">
        <w:t>Name,Type,Ratings</w:t>
      </w:r>
      <w:proofErr w:type="spellEnd"/>
      <w:r w:rsidRPr="00710456">
        <w:t>)</w:t>
      </w:r>
    </w:p>
    <w:p w:rsidR="00F90BE6" w:rsidRPr="00710456" w:rsidRDefault="00F90BE6" w:rsidP="00F90BE6">
      <w:r w:rsidRPr="00710456">
        <w:t>VALUES</w:t>
      </w:r>
    </w:p>
    <w:p w:rsidR="00F90BE6" w:rsidRPr="00710456" w:rsidRDefault="00F90BE6" w:rsidP="00F90BE6">
      <w:r w:rsidRPr="00710456">
        <w:t xml:space="preserve">('Stuart </w:t>
      </w:r>
      <w:proofErr w:type="spellStart"/>
      <w:r w:rsidRPr="00710456">
        <w:t>Broad','Right</w:t>
      </w:r>
      <w:proofErr w:type="spellEnd"/>
      <w:r w:rsidRPr="00710456">
        <w:t xml:space="preserve"> Arm Fast'</w:t>
      </w:r>
      <w:proofErr w:type="gramStart"/>
      <w:r w:rsidRPr="00710456">
        <w:t>,102</w:t>
      </w:r>
      <w:proofErr w:type="gramEnd"/>
      <w:r w:rsidRPr="00710456">
        <w:t>),</w:t>
      </w:r>
    </w:p>
    <w:p w:rsidR="00F90BE6" w:rsidRPr="00710456" w:rsidRDefault="00F90BE6" w:rsidP="00F90BE6">
      <w:r w:rsidRPr="00710456">
        <w:t xml:space="preserve">('R </w:t>
      </w:r>
      <w:proofErr w:type="spellStart"/>
      <w:r w:rsidRPr="00710456">
        <w:t>Ashwin','Right</w:t>
      </w:r>
      <w:proofErr w:type="spellEnd"/>
      <w:r w:rsidRPr="00710456">
        <w:t xml:space="preserve"> Arm Off Spin'</w:t>
      </w:r>
      <w:proofErr w:type="gramStart"/>
      <w:r w:rsidRPr="00710456">
        <w:t>,110</w:t>
      </w:r>
      <w:proofErr w:type="gramEnd"/>
      <w:r w:rsidRPr="00710456">
        <w:t>),</w:t>
      </w:r>
    </w:p>
    <w:p w:rsidR="00F90BE6" w:rsidRPr="00710456" w:rsidRDefault="00F90BE6" w:rsidP="00F90BE6">
      <w:r w:rsidRPr="00710456">
        <w:t>('</w:t>
      </w:r>
      <w:proofErr w:type="spellStart"/>
      <w:r w:rsidRPr="00710456">
        <w:t>Yasir</w:t>
      </w:r>
      <w:proofErr w:type="spellEnd"/>
      <w:r w:rsidRPr="00710456">
        <w:t xml:space="preserve"> </w:t>
      </w:r>
      <w:proofErr w:type="spellStart"/>
      <w:r w:rsidRPr="00710456">
        <w:t>Shah','Right</w:t>
      </w:r>
      <w:proofErr w:type="spellEnd"/>
      <w:r w:rsidRPr="00710456">
        <w:t xml:space="preserve"> Arm Fast'</w:t>
      </w:r>
      <w:proofErr w:type="gramStart"/>
      <w:r w:rsidRPr="00710456">
        <w:t>,106</w:t>
      </w:r>
      <w:proofErr w:type="gramEnd"/>
      <w:r w:rsidRPr="00710456">
        <w:t>),</w:t>
      </w:r>
    </w:p>
    <w:p w:rsidR="00F90BE6" w:rsidRPr="00710456" w:rsidRDefault="00F90BE6" w:rsidP="00F90BE6">
      <w:r w:rsidRPr="00710456">
        <w:t xml:space="preserve">('Dale </w:t>
      </w:r>
      <w:proofErr w:type="spellStart"/>
      <w:r w:rsidRPr="00710456">
        <w:t>Steyn','Right</w:t>
      </w:r>
      <w:proofErr w:type="spellEnd"/>
      <w:r w:rsidRPr="00710456">
        <w:t xml:space="preserve"> Arm Fast'</w:t>
      </w:r>
      <w:proofErr w:type="gramStart"/>
      <w:r w:rsidRPr="00710456">
        <w:t>,109</w:t>
      </w:r>
      <w:proofErr w:type="gramEnd"/>
      <w:r w:rsidRPr="00710456">
        <w:t>),</w:t>
      </w:r>
    </w:p>
    <w:p w:rsidR="00F90BE6" w:rsidRPr="00710456" w:rsidRDefault="00F90BE6" w:rsidP="00F90BE6">
      <w:r w:rsidRPr="00710456">
        <w:t xml:space="preserve">('James </w:t>
      </w:r>
      <w:proofErr w:type="spellStart"/>
      <w:r w:rsidRPr="00710456">
        <w:t>Anderson','Right</w:t>
      </w:r>
      <w:proofErr w:type="spellEnd"/>
      <w:r w:rsidRPr="00710456">
        <w:t xml:space="preserve"> Arm Fast'</w:t>
      </w:r>
      <w:proofErr w:type="gramStart"/>
      <w:r w:rsidRPr="00710456">
        <w:t>,102</w:t>
      </w:r>
      <w:proofErr w:type="gramEnd"/>
      <w:r w:rsidRPr="00710456">
        <w:t>),</w:t>
      </w:r>
    </w:p>
    <w:p w:rsidR="00F90BE6" w:rsidRPr="00710456" w:rsidRDefault="00F90BE6" w:rsidP="00F90BE6">
      <w:r w:rsidRPr="00710456">
        <w:t>('</w:t>
      </w:r>
      <w:proofErr w:type="spellStart"/>
      <w:r w:rsidRPr="00710456">
        <w:t>Ravindra</w:t>
      </w:r>
      <w:proofErr w:type="spellEnd"/>
      <w:r w:rsidRPr="00710456">
        <w:t xml:space="preserve"> </w:t>
      </w:r>
      <w:proofErr w:type="spellStart"/>
      <w:r w:rsidRPr="00710456">
        <w:t>Jadeja</w:t>
      </w:r>
      <w:proofErr w:type="spellEnd"/>
      <w:r w:rsidRPr="00710456">
        <w:t>','Left Arm Off Spin'</w:t>
      </w:r>
      <w:proofErr w:type="gramStart"/>
      <w:r w:rsidRPr="00710456">
        <w:t>,110</w:t>
      </w:r>
      <w:proofErr w:type="gramEnd"/>
      <w:r w:rsidRPr="00710456">
        <w:t>),</w:t>
      </w:r>
    </w:p>
    <w:p w:rsidR="00F90BE6" w:rsidRPr="00710456" w:rsidRDefault="00F90BE6" w:rsidP="00F90BE6">
      <w:r w:rsidRPr="00710456">
        <w:lastRenderedPageBreak/>
        <w:t xml:space="preserve">('Trent </w:t>
      </w:r>
      <w:proofErr w:type="spellStart"/>
      <w:r w:rsidRPr="00710456">
        <w:t>Boult','Left</w:t>
      </w:r>
      <w:proofErr w:type="spellEnd"/>
      <w:r w:rsidRPr="00710456">
        <w:t xml:space="preserve"> Arm Fast'</w:t>
      </w:r>
      <w:proofErr w:type="gramStart"/>
      <w:r w:rsidRPr="00710456">
        <w:t>,96</w:t>
      </w:r>
      <w:proofErr w:type="gramEnd"/>
      <w:r w:rsidRPr="00710456">
        <w:t>),</w:t>
      </w:r>
    </w:p>
    <w:p w:rsidR="00F90BE6" w:rsidRPr="00710456" w:rsidRDefault="00F90BE6" w:rsidP="00F90BE6">
      <w:r w:rsidRPr="00710456">
        <w:t xml:space="preserve">('JR </w:t>
      </w:r>
      <w:proofErr w:type="spellStart"/>
      <w:r w:rsidRPr="00710456">
        <w:t>Hazelwood','Right</w:t>
      </w:r>
      <w:proofErr w:type="spellEnd"/>
      <w:r w:rsidRPr="00710456">
        <w:t xml:space="preserve"> Arm Fast'</w:t>
      </w:r>
      <w:proofErr w:type="gramStart"/>
      <w:r w:rsidRPr="00710456">
        <w:t>,112</w:t>
      </w:r>
      <w:proofErr w:type="gramEnd"/>
      <w:r w:rsidRPr="00710456">
        <w:t>),</w:t>
      </w:r>
    </w:p>
    <w:p w:rsidR="00F90BE6" w:rsidRPr="00710456" w:rsidRDefault="00F90BE6" w:rsidP="00F90BE6">
      <w:r w:rsidRPr="00710456">
        <w:t>('</w:t>
      </w:r>
      <w:proofErr w:type="spellStart"/>
      <w:r w:rsidRPr="00710456">
        <w:t>Morne</w:t>
      </w:r>
      <w:proofErr w:type="spellEnd"/>
      <w:r w:rsidRPr="00710456">
        <w:t xml:space="preserve"> </w:t>
      </w:r>
      <w:proofErr w:type="spellStart"/>
      <w:r w:rsidRPr="00710456">
        <w:t>Morkel</w:t>
      </w:r>
      <w:proofErr w:type="spellEnd"/>
      <w:r w:rsidRPr="00710456">
        <w:t>','Right Arm Fast'</w:t>
      </w:r>
      <w:proofErr w:type="gramStart"/>
      <w:r w:rsidRPr="00710456">
        <w:t>,109</w:t>
      </w:r>
      <w:proofErr w:type="gramEnd"/>
      <w:r w:rsidRPr="00710456">
        <w:t>),</w:t>
      </w:r>
    </w:p>
    <w:p w:rsidR="00F90BE6" w:rsidRPr="00710456" w:rsidRDefault="00F90BE6" w:rsidP="00F90BE6">
      <w:r w:rsidRPr="00710456">
        <w:t xml:space="preserve">('Vernon </w:t>
      </w:r>
      <w:proofErr w:type="spellStart"/>
      <w:r w:rsidRPr="00710456">
        <w:t>Philander','Right</w:t>
      </w:r>
      <w:proofErr w:type="spellEnd"/>
      <w:r w:rsidRPr="00710456">
        <w:t xml:space="preserve"> Arm Fast'</w:t>
      </w:r>
      <w:proofErr w:type="gramStart"/>
      <w:r w:rsidRPr="00710456">
        <w:t>,109</w:t>
      </w:r>
      <w:proofErr w:type="gramEnd"/>
      <w:r w:rsidRPr="00710456">
        <w:t>);</w:t>
      </w:r>
    </w:p>
    <w:p w:rsidR="00F90BE6" w:rsidRPr="00710456" w:rsidRDefault="00F90BE6" w:rsidP="00F90BE6">
      <w:r w:rsidRPr="00710456">
        <w:t>SELECT *FROM Bowler;</w:t>
      </w:r>
    </w:p>
    <w:p w:rsidR="00F90BE6" w:rsidRPr="00710456" w:rsidRDefault="00F90BE6" w:rsidP="00F90BE6"/>
    <w:p w:rsidR="00F90BE6" w:rsidRPr="00402DBA" w:rsidRDefault="00F90BE6" w:rsidP="00F90BE6">
      <w:pPr>
        <w:rPr>
          <w:b/>
        </w:rPr>
      </w:pPr>
      <w:r w:rsidRPr="00402DBA">
        <w:rPr>
          <w:b/>
        </w:rPr>
        <w:t>7. Creating Table Continent</w:t>
      </w:r>
    </w:p>
    <w:p w:rsidR="00F90BE6" w:rsidRPr="00710456" w:rsidRDefault="00F90BE6" w:rsidP="00F90BE6"/>
    <w:p w:rsidR="00F90BE6" w:rsidRPr="00710456" w:rsidRDefault="00F90BE6" w:rsidP="00F90BE6">
      <w:r w:rsidRPr="00710456">
        <w:t>CREATE TABLE Continent</w:t>
      </w:r>
    </w:p>
    <w:p w:rsidR="00F90BE6" w:rsidRPr="00710456" w:rsidRDefault="00F90BE6" w:rsidP="00F90BE6">
      <w:r w:rsidRPr="00710456">
        <w:t>(</w:t>
      </w:r>
    </w:p>
    <w:p w:rsidR="00F90BE6" w:rsidRPr="00710456" w:rsidRDefault="00F90BE6" w:rsidP="00F90BE6">
      <w:r w:rsidRPr="00710456">
        <w:t xml:space="preserve">Country </w:t>
      </w:r>
      <w:proofErr w:type="gramStart"/>
      <w:r w:rsidRPr="00710456">
        <w:t>VARCHAR(</w:t>
      </w:r>
      <w:proofErr w:type="gramEnd"/>
      <w:r w:rsidRPr="00710456">
        <w:t>255),</w:t>
      </w:r>
    </w:p>
    <w:p w:rsidR="00F90BE6" w:rsidRPr="00710456" w:rsidRDefault="00F90BE6" w:rsidP="00F90BE6">
      <w:r w:rsidRPr="00710456">
        <w:t xml:space="preserve">Capital </w:t>
      </w:r>
      <w:proofErr w:type="gramStart"/>
      <w:r w:rsidRPr="00710456">
        <w:t>VARCHAR(</w:t>
      </w:r>
      <w:proofErr w:type="gramEnd"/>
      <w:r w:rsidRPr="00710456">
        <w:t>255),</w:t>
      </w:r>
    </w:p>
    <w:p w:rsidR="00F90BE6" w:rsidRPr="00710456" w:rsidRDefault="00F90BE6" w:rsidP="00F90BE6">
      <w:r w:rsidRPr="00710456">
        <w:t xml:space="preserve">Continent </w:t>
      </w:r>
      <w:proofErr w:type="gramStart"/>
      <w:r w:rsidRPr="00710456">
        <w:t>VARCHAR(</w:t>
      </w:r>
      <w:proofErr w:type="gramEnd"/>
      <w:r w:rsidRPr="00710456">
        <w:t>255)</w:t>
      </w:r>
    </w:p>
    <w:p w:rsidR="00F90BE6" w:rsidRPr="00710456" w:rsidRDefault="00F90BE6" w:rsidP="00F90BE6">
      <w:r w:rsidRPr="00710456">
        <w:t>);</w:t>
      </w:r>
    </w:p>
    <w:p w:rsidR="00F90BE6" w:rsidRPr="00710456" w:rsidRDefault="00F90BE6" w:rsidP="00F90BE6"/>
    <w:p w:rsidR="00F90BE6" w:rsidRPr="00402DBA" w:rsidRDefault="00F90BE6" w:rsidP="00F90BE6">
      <w:pPr>
        <w:rPr>
          <w:b/>
        </w:rPr>
      </w:pPr>
      <w:r w:rsidRPr="00402DBA">
        <w:rPr>
          <w:b/>
        </w:rPr>
        <w:t>8. Inserting values into Continent</w:t>
      </w:r>
    </w:p>
    <w:p w:rsidR="00F90BE6" w:rsidRPr="00710456" w:rsidRDefault="00F90BE6" w:rsidP="00F90BE6"/>
    <w:p w:rsidR="00F90BE6" w:rsidRPr="00710456" w:rsidRDefault="00F90BE6" w:rsidP="00F90BE6">
      <w:r w:rsidRPr="00710456">
        <w:t>INSERT INTO Continent (Country, Capital, Continent)</w:t>
      </w:r>
    </w:p>
    <w:p w:rsidR="00F90BE6" w:rsidRPr="00710456" w:rsidRDefault="00F90BE6" w:rsidP="00F90BE6">
      <w:r w:rsidRPr="00710456">
        <w:t>VALUES</w:t>
      </w:r>
    </w:p>
    <w:p w:rsidR="00F90BE6" w:rsidRPr="00710456" w:rsidRDefault="00F90BE6" w:rsidP="00F90BE6">
      <w:r w:rsidRPr="00710456">
        <w:t>('</w:t>
      </w:r>
      <w:proofErr w:type="spellStart"/>
      <w:r w:rsidRPr="00710456">
        <w:t>Australia','Canberra','Australian</w:t>
      </w:r>
      <w:proofErr w:type="spellEnd"/>
      <w:r w:rsidRPr="00710456">
        <w:t xml:space="preserve"> Continent'),</w:t>
      </w:r>
    </w:p>
    <w:p w:rsidR="00F90BE6" w:rsidRPr="00710456" w:rsidRDefault="00F90BE6" w:rsidP="00F90BE6">
      <w:r w:rsidRPr="00710456">
        <w:t>('</w:t>
      </w:r>
      <w:proofErr w:type="spellStart"/>
      <w:r w:rsidRPr="00710456">
        <w:t>Bangladesh','Dhaka','Asia</w:t>
      </w:r>
      <w:proofErr w:type="spellEnd"/>
      <w:r w:rsidRPr="00710456">
        <w:t>'),</w:t>
      </w:r>
    </w:p>
    <w:p w:rsidR="00F90BE6" w:rsidRPr="00710456" w:rsidRDefault="00F90BE6" w:rsidP="00F90BE6">
      <w:r w:rsidRPr="00710456">
        <w:t>('</w:t>
      </w:r>
      <w:proofErr w:type="spellStart"/>
      <w:r w:rsidRPr="00710456">
        <w:t>England','London','Europe</w:t>
      </w:r>
      <w:proofErr w:type="spellEnd"/>
      <w:r w:rsidRPr="00710456">
        <w:t>'),</w:t>
      </w:r>
    </w:p>
    <w:p w:rsidR="00F90BE6" w:rsidRPr="00710456" w:rsidRDefault="00F90BE6" w:rsidP="00F90BE6">
      <w:r w:rsidRPr="00710456">
        <w:t>('</w:t>
      </w:r>
      <w:proofErr w:type="spellStart"/>
      <w:r w:rsidRPr="00710456">
        <w:t>India','New</w:t>
      </w:r>
      <w:proofErr w:type="spellEnd"/>
      <w:r w:rsidRPr="00710456">
        <w:t xml:space="preserve"> </w:t>
      </w:r>
      <w:proofErr w:type="spellStart"/>
      <w:r w:rsidRPr="00710456">
        <w:t>Delhi','Asia</w:t>
      </w:r>
      <w:proofErr w:type="spellEnd"/>
      <w:r w:rsidRPr="00710456">
        <w:t>'),</w:t>
      </w:r>
    </w:p>
    <w:p w:rsidR="00F90BE6" w:rsidRPr="00710456" w:rsidRDefault="00F90BE6" w:rsidP="00F90BE6">
      <w:r w:rsidRPr="00710456">
        <w:t xml:space="preserve">('New </w:t>
      </w:r>
      <w:proofErr w:type="spellStart"/>
      <w:r w:rsidRPr="00710456">
        <w:t>Zealand','Wellington','Australian</w:t>
      </w:r>
      <w:proofErr w:type="spellEnd"/>
      <w:r w:rsidRPr="00710456">
        <w:t xml:space="preserve"> Continent'),</w:t>
      </w:r>
    </w:p>
    <w:p w:rsidR="00F90BE6" w:rsidRPr="00710456" w:rsidRDefault="00F90BE6" w:rsidP="00F90BE6">
      <w:r w:rsidRPr="00710456">
        <w:t>('</w:t>
      </w:r>
      <w:proofErr w:type="spellStart"/>
      <w:r w:rsidRPr="00710456">
        <w:t>Pakistan','Islamabad','Asia</w:t>
      </w:r>
      <w:proofErr w:type="spellEnd"/>
      <w:r w:rsidRPr="00710456">
        <w:t>'),</w:t>
      </w:r>
    </w:p>
    <w:p w:rsidR="00F90BE6" w:rsidRPr="00710456" w:rsidRDefault="00F90BE6" w:rsidP="00F90BE6">
      <w:r w:rsidRPr="00710456">
        <w:t xml:space="preserve">('South </w:t>
      </w:r>
      <w:proofErr w:type="spellStart"/>
      <w:r w:rsidRPr="00710456">
        <w:t>Africa','Cape</w:t>
      </w:r>
      <w:proofErr w:type="spellEnd"/>
      <w:r w:rsidRPr="00710456">
        <w:t xml:space="preserve"> </w:t>
      </w:r>
      <w:proofErr w:type="spellStart"/>
      <w:r w:rsidRPr="00710456">
        <w:t>Town','Africa</w:t>
      </w:r>
      <w:proofErr w:type="spellEnd"/>
      <w:r w:rsidRPr="00710456">
        <w:t>'),</w:t>
      </w:r>
    </w:p>
    <w:p w:rsidR="00F90BE6" w:rsidRPr="00710456" w:rsidRDefault="00F90BE6" w:rsidP="00F90BE6">
      <w:r w:rsidRPr="00710456">
        <w:t>('</w:t>
      </w:r>
      <w:proofErr w:type="spellStart"/>
      <w:r w:rsidRPr="00710456">
        <w:t>Srilanka</w:t>
      </w:r>
      <w:proofErr w:type="spellEnd"/>
      <w:r w:rsidRPr="00710456">
        <w:t>','</w:t>
      </w:r>
      <w:proofErr w:type="spellStart"/>
      <w:r w:rsidRPr="00710456">
        <w:t>Colombo','Asia</w:t>
      </w:r>
      <w:proofErr w:type="spellEnd"/>
      <w:r w:rsidRPr="00710456">
        <w:t>'),</w:t>
      </w:r>
    </w:p>
    <w:p w:rsidR="00F90BE6" w:rsidRPr="00710456" w:rsidRDefault="00F90BE6" w:rsidP="00F90BE6">
      <w:r w:rsidRPr="00710456">
        <w:t xml:space="preserve">('West </w:t>
      </w:r>
      <w:proofErr w:type="spellStart"/>
      <w:r w:rsidRPr="00710456">
        <w:t>Indies','Trinidad','North</w:t>
      </w:r>
      <w:proofErr w:type="spellEnd"/>
      <w:r w:rsidRPr="00710456">
        <w:t xml:space="preserve"> America'),</w:t>
      </w:r>
    </w:p>
    <w:p w:rsidR="00606E52" w:rsidRDefault="00F90BE6" w:rsidP="00F90BE6">
      <w:r w:rsidRPr="00710456">
        <w:t>('</w:t>
      </w:r>
      <w:proofErr w:type="spellStart"/>
      <w:r w:rsidRPr="00710456">
        <w:t>Zimbabwe','Harare','Africa</w:t>
      </w:r>
      <w:proofErr w:type="spellEnd"/>
      <w:r w:rsidRPr="00710456">
        <w:t>');</w:t>
      </w:r>
    </w:p>
    <w:p w:rsidR="00402DBA" w:rsidRDefault="00402DBA" w:rsidP="00F90BE6"/>
    <w:p w:rsidR="00402DBA" w:rsidRDefault="00402DBA" w:rsidP="00F90BE6"/>
    <w:p w:rsidR="00402DBA" w:rsidRPr="00710456" w:rsidRDefault="00402DBA" w:rsidP="00F90BE6"/>
    <w:p w:rsidR="00DF1241" w:rsidRDefault="00DF1241" w:rsidP="00DF1241">
      <w:pPr>
        <w:rPr>
          <w:b/>
        </w:rPr>
      </w:pPr>
    </w:p>
    <w:p w:rsidR="00DF1241" w:rsidRPr="00DF1241" w:rsidRDefault="00DF1241" w:rsidP="00DF1241">
      <w:pPr>
        <w:rPr>
          <w:b/>
        </w:rPr>
      </w:pPr>
    </w:p>
    <w:p w:rsidR="005C0F20" w:rsidRPr="005C0F20" w:rsidRDefault="005C0F20" w:rsidP="005C0F20">
      <w:pPr>
        <w:pStyle w:val="ListParagraph"/>
        <w:rPr>
          <w:b/>
        </w:rPr>
      </w:pPr>
    </w:p>
    <w:p w:rsidR="005C0F20" w:rsidRDefault="005C0F20" w:rsidP="00817434">
      <w:pPr>
        <w:rPr>
          <w:b/>
        </w:rPr>
      </w:pPr>
    </w:p>
    <w:p w:rsidR="005C0F20" w:rsidRPr="005C0F20" w:rsidRDefault="005C0F20" w:rsidP="00817434">
      <w:pPr>
        <w:rPr>
          <w:b/>
        </w:rPr>
      </w:pPr>
    </w:p>
    <w:p w:rsidR="005C0F20" w:rsidRDefault="005C0F20" w:rsidP="00817434">
      <w:pPr>
        <w:rPr>
          <w:b/>
          <w:sz w:val="28"/>
          <w:szCs w:val="28"/>
          <w:u w:val="single"/>
        </w:rPr>
      </w:pPr>
    </w:p>
    <w:p w:rsidR="005C0F20" w:rsidRPr="005C0F20" w:rsidRDefault="005C0F20" w:rsidP="00817434"/>
    <w:p w:rsidR="005D66FB" w:rsidRPr="005D66FB" w:rsidRDefault="005D66FB" w:rsidP="00817434">
      <w:pPr>
        <w:rPr>
          <w:sz w:val="28"/>
          <w:szCs w:val="28"/>
        </w:rPr>
      </w:pPr>
    </w:p>
    <w:sectPr w:rsidR="005D66FB" w:rsidRPr="005D66F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56C" w:rsidRDefault="0062156C" w:rsidP="00E318AF">
      <w:r>
        <w:separator/>
      </w:r>
    </w:p>
  </w:endnote>
  <w:endnote w:type="continuationSeparator" w:id="0">
    <w:p w:rsidR="0062156C" w:rsidRDefault="0062156C" w:rsidP="00E31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0322459"/>
      <w:docPartObj>
        <w:docPartGallery w:val="Page Numbers (Bottom of Page)"/>
        <w:docPartUnique/>
      </w:docPartObj>
    </w:sdtPr>
    <w:sdtEndPr>
      <w:rPr>
        <w:noProof/>
      </w:rPr>
    </w:sdtEndPr>
    <w:sdtContent>
      <w:p w:rsidR="00E318AF" w:rsidRDefault="00E318AF">
        <w:pPr>
          <w:pStyle w:val="Footer"/>
          <w:jc w:val="center"/>
        </w:pPr>
        <w:r>
          <w:fldChar w:fldCharType="begin"/>
        </w:r>
        <w:r>
          <w:instrText xml:space="preserve"> PAGE   \* MERGEFORMAT </w:instrText>
        </w:r>
        <w:r>
          <w:fldChar w:fldCharType="separate"/>
        </w:r>
        <w:r w:rsidR="00302E11">
          <w:rPr>
            <w:noProof/>
          </w:rPr>
          <w:t>3</w:t>
        </w:r>
        <w:r>
          <w:rPr>
            <w:noProof/>
          </w:rPr>
          <w:fldChar w:fldCharType="end"/>
        </w:r>
      </w:p>
    </w:sdtContent>
  </w:sdt>
  <w:p w:rsidR="00E318AF" w:rsidRDefault="00E318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56C" w:rsidRDefault="0062156C" w:rsidP="00E318AF">
      <w:r>
        <w:separator/>
      </w:r>
    </w:p>
  </w:footnote>
  <w:footnote w:type="continuationSeparator" w:id="0">
    <w:p w:rsidR="0062156C" w:rsidRDefault="0062156C" w:rsidP="00E318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75BF5"/>
    <w:multiLevelType w:val="hybridMultilevel"/>
    <w:tmpl w:val="49BC3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97E38"/>
    <w:multiLevelType w:val="hybridMultilevel"/>
    <w:tmpl w:val="D6CE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E4233"/>
    <w:multiLevelType w:val="hybridMultilevel"/>
    <w:tmpl w:val="FC0C0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A28EC"/>
    <w:multiLevelType w:val="hybridMultilevel"/>
    <w:tmpl w:val="52445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0A21D4"/>
    <w:multiLevelType w:val="hybridMultilevel"/>
    <w:tmpl w:val="39FE2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29B"/>
    <w:rsid w:val="0009533D"/>
    <w:rsid w:val="000E70C7"/>
    <w:rsid w:val="00150B11"/>
    <w:rsid w:val="001E5963"/>
    <w:rsid w:val="00230322"/>
    <w:rsid w:val="002F3306"/>
    <w:rsid w:val="00302E11"/>
    <w:rsid w:val="00347C6D"/>
    <w:rsid w:val="003907FB"/>
    <w:rsid w:val="003D6D5F"/>
    <w:rsid w:val="003F6D04"/>
    <w:rsid w:val="00402DBA"/>
    <w:rsid w:val="004030E5"/>
    <w:rsid w:val="0047701A"/>
    <w:rsid w:val="00484B6E"/>
    <w:rsid w:val="004972B7"/>
    <w:rsid w:val="004E529D"/>
    <w:rsid w:val="004F00C2"/>
    <w:rsid w:val="004F6354"/>
    <w:rsid w:val="005473F1"/>
    <w:rsid w:val="0057699D"/>
    <w:rsid w:val="005B1514"/>
    <w:rsid w:val="005B448B"/>
    <w:rsid w:val="005C0F20"/>
    <w:rsid w:val="005D5BEB"/>
    <w:rsid w:val="005D66FB"/>
    <w:rsid w:val="005D74B1"/>
    <w:rsid w:val="005E5CF0"/>
    <w:rsid w:val="005E6E64"/>
    <w:rsid w:val="00606E52"/>
    <w:rsid w:val="0062156C"/>
    <w:rsid w:val="006671DA"/>
    <w:rsid w:val="006A5127"/>
    <w:rsid w:val="006D0669"/>
    <w:rsid w:val="00710456"/>
    <w:rsid w:val="007245B2"/>
    <w:rsid w:val="007C6494"/>
    <w:rsid w:val="007D7F45"/>
    <w:rsid w:val="00816DE9"/>
    <w:rsid w:val="00817434"/>
    <w:rsid w:val="00874133"/>
    <w:rsid w:val="008750A9"/>
    <w:rsid w:val="0088029B"/>
    <w:rsid w:val="008C0271"/>
    <w:rsid w:val="009116C6"/>
    <w:rsid w:val="009910EE"/>
    <w:rsid w:val="009A0DB4"/>
    <w:rsid w:val="009B0D0C"/>
    <w:rsid w:val="009D65DD"/>
    <w:rsid w:val="00A05D30"/>
    <w:rsid w:val="00A23E4E"/>
    <w:rsid w:val="00A54FAF"/>
    <w:rsid w:val="00AF1381"/>
    <w:rsid w:val="00AF34CF"/>
    <w:rsid w:val="00B61308"/>
    <w:rsid w:val="00C238CE"/>
    <w:rsid w:val="00C87880"/>
    <w:rsid w:val="00CB18E6"/>
    <w:rsid w:val="00CC50DE"/>
    <w:rsid w:val="00CC63E3"/>
    <w:rsid w:val="00D32C05"/>
    <w:rsid w:val="00DF1241"/>
    <w:rsid w:val="00DF2519"/>
    <w:rsid w:val="00E318AF"/>
    <w:rsid w:val="00EB5A05"/>
    <w:rsid w:val="00EC659D"/>
    <w:rsid w:val="00EC735D"/>
    <w:rsid w:val="00EF13D3"/>
    <w:rsid w:val="00F25430"/>
    <w:rsid w:val="00F81A09"/>
    <w:rsid w:val="00F90BE6"/>
    <w:rsid w:val="00FA3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525862-6379-44A2-B243-4067EA7E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29B"/>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403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18AF"/>
    <w:pPr>
      <w:tabs>
        <w:tab w:val="center" w:pos="4680"/>
        <w:tab w:val="right" w:pos="9360"/>
      </w:tabs>
    </w:pPr>
  </w:style>
  <w:style w:type="character" w:customStyle="1" w:styleId="HeaderChar">
    <w:name w:val="Header Char"/>
    <w:basedOn w:val="DefaultParagraphFont"/>
    <w:link w:val="Header"/>
    <w:uiPriority w:val="99"/>
    <w:rsid w:val="00E318AF"/>
  </w:style>
  <w:style w:type="paragraph" w:styleId="Footer">
    <w:name w:val="footer"/>
    <w:basedOn w:val="Normal"/>
    <w:link w:val="FooterChar"/>
    <w:uiPriority w:val="99"/>
    <w:unhideWhenUsed/>
    <w:rsid w:val="00E318AF"/>
    <w:pPr>
      <w:tabs>
        <w:tab w:val="center" w:pos="4680"/>
        <w:tab w:val="right" w:pos="9360"/>
      </w:tabs>
    </w:pPr>
  </w:style>
  <w:style w:type="character" w:customStyle="1" w:styleId="FooterChar">
    <w:name w:val="Footer Char"/>
    <w:basedOn w:val="DefaultParagraphFont"/>
    <w:link w:val="Footer"/>
    <w:uiPriority w:val="99"/>
    <w:rsid w:val="00E31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027267">
      <w:bodyDiv w:val="1"/>
      <w:marLeft w:val="0"/>
      <w:marRight w:val="0"/>
      <w:marTop w:val="0"/>
      <w:marBottom w:val="0"/>
      <w:divBdr>
        <w:top w:val="none" w:sz="0" w:space="0" w:color="auto"/>
        <w:left w:val="none" w:sz="0" w:space="0" w:color="auto"/>
        <w:bottom w:val="none" w:sz="0" w:space="0" w:color="auto"/>
        <w:right w:val="none" w:sz="0" w:space="0" w:color="auto"/>
      </w:divBdr>
    </w:div>
    <w:div w:id="862012157">
      <w:bodyDiv w:val="1"/>
      <w:marLeft w:val="0"/>
      <w:marRight w:val="0"/>
      <w:marTop w:val="0"/>
      <w:marBottom w:val="0"/>
      <w:divBdr>
        <w:top w:val="none" w:sz="0" w:space="0" w:color="auto"/>
        <w:left w:val="none" w:sz="0" w:space="0" w:color="auto"/>
        <w:bottom w:val="none" w:sz="0" w:space="0" w:color="auto"/>
        <w:right w:val="none" w:sz="0" w:space="0" w:color="auto"/>
      </w:divBdr>
    </w:div>
    <w:div w:id="91312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726</TotalTime>
  <Pages>3</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ANIRUDH PILLAI</cp:lastModifiedBy>
  <cp:revision>53</cp:revision>
  <cp:lastPrinted>2016-03-01T02:30:00Z</cp:lastPrinted>
  <dcterms:created xsi:type="dcterms:W3CDTF">2016-02-07T18:39:00Z</dcterms:created>
  <dcterms:modified xsi:type="dcterms:W3CDTF">2016-04-10T17:39:00Z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