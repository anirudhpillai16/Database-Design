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9B" w:rsidRDefault="0088029B" w:rsidP="0088029B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CC7F0E">
        <w:rPr>
          <w:b/>
          <w:sz w:val="32"/>
          <w:szCs w:val="32"/>
        </w:rPr>
        <w:t>Assignment I</w:t>
      </w:r>
      <w:r w:rsidR="004E529D">
        <w:rPr>
          <w:b/>
          <w:sz w:val="32"/>
          <w:szCs w:val="32"/>
        </w:rPr>
        <w:t>V</w:t>
      </w:r>
    </w:p>
    <w:p w:rsidR="0088029B" w:rsidRDefault="0088029B" w:rsidP="008802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DESIGN Z511</w:t>
      </w:r>
    </w:p>
    <w:p w:rsidR="0088029B" w:rsidRDefault="0088029B" w:rsidP="008802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FNU ANIRUDH</w:t>
      </w:r>
    </w:p>
    <w:p w:rsidR="0088029B" w:rsidRDefault="0088029B" w:rsidP="0088029B">
      <w:pPr>
        <w:jc w:val="center"/>
        <w:rPr>
          <w:b/>
          <w:sz w:val="32"/>
          <w:szCs w:val="32"/>
        </w:rPr>
      </w:pPr>
    </w:p>
    <w:p w:rsidR="0088029B" w:rsidRPr="003D6D5F" w:rsidRDefault="0088029B" w:rsidP="0088029B">
      <w:pPr>
        <w:rPr>
          <w:b/>
          <w:sz w:val="28"/>
          <w:szCs w:val="28"/>
          <w:u w:val="single"/>
        </w:rPr>
      </w:pPr>
      <w:r w:rsidRPr="003D6D5F">
        <w:rPr>
          <w:b/>
          <w:sz w:val="28"/>
          <w:szCs w:val="28"/>
          <w:u w:val="single"/>
        </w:rPr>
        <w:t>QUESTION 1</w:t>
      </w:r>
    </w:p>
    <w:p w:rsidR="003F6D04" w:rsidRDefault="003F6D04" w:rsidP="0088029B">
      <w:pPr>
        <w:rPr>
          <w:b/>
          <w:sz w:val="24"/>
          <w:szCs w:val="24"/>
          <w:u w:val="single"/>
        </w:rPr>
      </w:pPr>
    </w:p>
    <w:p w:rsidR="004E529D" w:rsidRDefault="004E529D" w:rsidP="0088029B">
      <w:pPr>
        <w:rPr>
          <w:sz w:val="24"/>
          <w:szCs w:val="24"/>
        </w:rPr>
      </w:pPr>
      <w:r w:rsidRPr="004E529D">
        <w:rPr>
          <w:sz w:val="24"/>
          <w:szCs w:val="24"/>
        </w:rPr>
        <w:t>A multivalued attribute can be either broken down into multiple single-valued attributes or either it can be turned into a completely new entity having the original multivalued attribute’s components.</w:t>
      </w:r>
    </w:p>
    <w:p w:rsidR="005E5CF0" w:rsidRDefault="005E5CF0" w:rsidP="0088029B">
      <w:pPr>
        <w:rPr>
          <w:sz w:val="24"/>
          <w:szCs w:val="24"/>
        </w:rPr>
      </w:pPr>
    </w:p>
    <w:p w:rsidR="005E5CF0" w:rsidRDefault="005E5CF0" w:rsidP="0088029B">
      <w:pPr>
        <w:rPr>
          <w:b/>
          <w:sz w:val="28"/>
          <w:szCs w:val="28"/>
          <w:u w:val="single"/>
        </w:rPr>
      </w:pPr>
      <w:r w:rsidRPr="005E5CF0">
        <w:rPr>
          <w:b/>
          <w:sz w:val="28"/>
          <w:szCs w:val="28"/>
          <w:u w:val="single"/>
        </w:rPr>
        <w:t>QUESTION 2</w:t>
      </w:r>
    </w:p>
    <w:p w:rsidR="00A54FAF" w:rsidRDefault="00A54FAF" w:rsidP="0088029B">
      <w:pPr>
        <w:rPr>
          <w:b/>
          <w:sz w:val="28"/>
          <w:szCs w:val="28"/>
          <w:u w:val="single"/>
        </w:rPr>
      </w:pPr>
    </w:p>
    <w:p w:rsidR="005B448B" w:rsidRDefault="005B448B" w:rsidP="0088029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10952" cy="3362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67" cy="33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B" w:rsidRDefault="005B448B" w:rsidP="0088029B">
      <w:pPr>
        <w:rPr>
          <w:b/>
          <w:sz w:val="28"/>
          <w:szCs w:val="28"/>
          <w:u w:val="single"/>
        </w:rPr>
      </w:pPr>
    </w:p>
    <w:p w:rsidR="00230322" w:rsidRDefault="00230322" w:rsidP="002303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3</w:t>
      </w:r>
    </w:p>
    <w:p w:rsidR="00230322" w:rsidRDefault="00230322" w:rsidP="00230322">
      <w:pPr>
        <w:rPr>
          <w:b/>
          <w:sz w:val="28"/>
          <w:szCs w:val="28"/>
          <w:u w:val="single"/>
        </w:rPr>
      </w:pPr>
    </w:p>
    <w:p w:rsidR="00C87880" w:rsidRDefault="00C87880" w:rsidP="00C87880">
      <w:pPr>
        <w:rPr>
          <w:sz w:val="28"/>
          <w:szCs w:val="28"/>
        </w:rPr>
      </w:pPr>
      <w:r w:rsidRPr="00C87880">
        <w:rPr>
          <w:sz w:val="28"/>
          <w:szCs w:val="28"/>
        </w:rPr>
        <w:t>1NF (</w:t>
      </w:r>
      <w:r w:rsidRPr="009D65DD">
        <w:rPr>
          <w:b/>
          <w:sz w:val="28"/>
          <w:szCs w:val="28"/>
        </w:rPr>
        <w:t>INV_NUM, PROD_NUM</w:t>
      </w:r>
      <w:r w:rsidRPr="00C87880">
        <w:rPr>
          <w:sz w:val="28"/>
          <w:szCs w:val="28"/>
        </w:rPr>
        <w:t>, SALE_DATE, PROD_LABEL, VEND_CODE, VEND_NAME, QUANT_SOLID, PROD_PRICE)</w:t>
      </w:r>
    </w:p>
    <w:p w:rsidR="009D65DD" w:rsidRPr="00C87880" w:rsidRDefault="009D65DD" w:rsidP="00C87880">
      <w:pPr>
        <w:rPr>
          <w:sz w:val="28"/>
          <w:szCs w:val="28"/>
        </w:rPr>
      </w:pPr>
    </w:p>
    <w:p w:rsidR="00C87880" w:rsidRDefault="00C87880" w:rsidP="00C87880">
      <w:pPr>
        <w:rPr>
          <w:b/>
          <w:sz w:val="28"/>
          <w:szCs w:val="28"/>
        </w:rPr>
      </w:pPr>
      <w:r w:rsidRPr="009D65DD">
        <w:rPr>
          <w:b/>
          <w:sz w:val="28"/>
          <w:szCs w:val="28"/>
        </w:rPr>
        <w:t>PARTIAL DEPENDENCIES:</w:t>
      </w:r>
    </w:p>
    <w:p w:rsidR="009D65DD" w:rsidRPr="009D65DD" w:rsidRDefault="009D65DD" w:rsidP="00C87880">
      <w:pPr>
        <w:rPr>
          <w:b/>
          <w:sz w:val="28"/>
          <w:szCs w:val="28"/>
        </w:rPr>
      </w:pPr>
    </w:p>
    <w:p w:rsidR="00C87880" w:rsidRPr="00C87880" w:rsidRDefault="0047701A" w:rsidP="00C87880">
      <w:pPr>
        <w:rPr>
          <w:sz w:val="28"/>
          <w:szCs w:val="28"/>
        </w:rPr>
      </w:pPr>
      <w:r>
        <w:rPr>
          <w:sz w:val="28"/>
          <w:szCs w:val="28"/>
        </w:rPr>
        <w:t xml:space="preserve">(INV_NUM </w:t>
      </w:r>
      <w:r w:rsidRPr="0047701A">
        <w:rPr>
          <w:sz w:val="28"/>
          <w:szCs w:val="28"/>
        </w:rPr>
        <w:sym w:font="Wingdings" w:char="F0E0"/>
      </w:r>
      <w:r w:rsidR="00C87880" w:rsidRPr="00C87880">
        <w:rPr>
          <w:sz w:val="28"/>
          <w:szCs w:val="28"/>
        </w:rPr>
        <w:t xml:space="preserve"> SALE_DATE)</w:t>
      </w:r>
    </w:p>
    <w:p w:rsidR="00C87880" w:rsidRPr="00C87880" w:rsidRDefault="0047701A" w:rsidP="00C87880">
      <w:pPr>
        <w:rPr>
          <w:sz w:val="28"/>
          <w:szCs w:val="28"/>
        </w:rPr>
      </w:pPr>
      <w:r>
        <w:rPr>
          <w:sz w:val="28"/>
          <w:szCs w:val="28"/>
        </w:rPr>
        <w:t xml:space="preserve">(PROD_NUM </w:t>
      </w:r>
      <w:r w:rsidRPr="0047701A">
        <w:rPr>
          <w:sz w:val="28"/>
          <w:szCs w:val="28"/>
        </w:rPr>
        <w:sym w:font="Wingdings" w:char="F0E0"/>
      </w:r>
      <w:r w:rsidR="00C87880" w:rsidRPr="00C87880">
        <w:rPr>
          <w:sz w:val="28"/>
          <w:szCs w:val="28"/>
        </w:rPr>
        <w:t xml:space="preserve"> PROD_LABEL, PROD_PRICE, VEND_CODE, VEND_NAME)</w:t>
      </w:r>
    </w:p>
    <w:p w:rsidR="00C87880" w:rsidRDefault="00C87880" w:rsidP="00C87880">
      <w:pPr>
        <w:rPr>
          <w:b/>
          <w:sz w:val="28"/>
          <w:szCs w:val="28"/>
        </w:rPr>
      </w:pPr>
      <w:r w:rsidRPr="009D65DD">
        <w:rPr>
          <w:b/>
          <w:sz w:val="28"/>
          <w:szCs w:val="28"/>
        </w:rPr>
        <w:lastRenderedPageBreak/>
        <w:t>TRANSITIVE DEPENDENCIES:</w:t>
      </w:r>
    </w:p>
    <w:p w:rsidR="009D65DD" w:rsidRPr="009D65DD" w:rsidRDefault="009D65DD" w:rsidP="00C87880">
      <w:pPr>
        <w:rPr>
          <w:b/>
          <w:sz w:val="28"/>
          <w:szCs w:val="28"/>
        </w:rPr>
      </w:pPr>
    </w:p>
    <w:p w:rsidR="00230322" w:rsidRDefault="0047701A" w:rsidP="00C87880">
      <w:pPr>
        <w:rPr>
          <w:sz w:val="28"/>
          <w:szCs w:val="28"/>
        </w:rPr>
      </w:pPr>
      <w:r>
        <w:rPr>
          <w:sz w:val="28"/>
          <w:szCs w:val="28"/>
        </w:rPr>
        <w:t xml:space="preserve">(VEND_CODE </w:t>
      </w:r>
      <w:r w:rsidRPr="0047701A">
        <w:rPr>
          <w:sz w:val="28"/>
          <w:szCs w:val="28"/>
        </w:rPr>
        <w:sym w:font="Wingdings" w:char="F0E0"/>
      </w:r>
      <w:r w:rsidR="00C87880">
        <w:rPr>
          <w:sz w:val="28"/>
          <w:szCs w:val="28"/>
        </w:rPr>
        <w:t xml:space="preserve"> </w:t>
      </w:r>
      <w:r w:rsidR="00C87880" w:rsidRPr="00C87880">
        <w:rPr>
          <w:sz w:val="28"/>
          <w:szCs w:val="28"/>
        </w:rPr>
        <w:t>VEND_NAME)</w:t>
      </w:r>
    </w:p>
    <w:p w:rsidR="006D0669" w:rsidRDefault="006D0669" w:rsidP="00C87880">
      <w:pPr>
        <w:rPr>
          <w:sz w:val="28"/>
          <w:szCs w:val="28"/>
        </w:rPr>
      </w:pPr>
    </w:p>
    <w:p w:rsidR="006D0669" w:rsidRPr="00C87880" w:rsidRDefault="009A0DB4" w:rsidP="00C878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3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B" w:rsidRDefault="005B448B" w:rsidP="0088029B">
      <w:pPr>
        <w:rPr>
          <w:b/>
          <w:sz w:val="28"/>
          <w:szCs w:val="28"/>
          <w:u w:val="single"/>
        </w:rPr>
      </w:pPr>
    </w:p>
    <w:p w:rsidR="008750A9" w:rsidRDefault="008750A9" w:rsidP="008750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4</w:t>
      </w:r>
    </w:p>
    <w:p w:rsidR="008750A9" w:rsidRDefault="008750A9" w:rsidP="008750A9">
      <w:pPr>
        <w:rPr>
          <w:b/>
          <w:sz w:val="28"/>
          <w:szCs w:val="28"/>
          <w:u w:val="single"/>
        </w:rPr>
      </w:pPr>
    </w:p>
    <w:p w:rsidR="008750A9" w:rsidRPr="008750A9" w:rsidRDefault="00CB18E6" w:rsidP="008750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35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B4" w:rsidRDefault="009A0DB4" w:rsidP="0088029B">
      <w:pPr>
        <w:rPr>
          <w:b/>
          <w:sz w:val="28"/>
          <w:szCs w:val="28"/>
          <w:u w:val="single"/>
        </w:rPr>
      </w:pPr>
    </w:p>
    <w:p w:rsidR="001E5963" w:rsidRDefault="001E5963" w:rsidP="0088029B">
      <w:pPr>
        <w:rPr>
          <w:b/>
          <w:sz w:val="28"/>
          <w:szCs w:val="28"/>
          <w:u w:val="single"/>
        </w:rPr>
      </w:pPr>
    </w:p>
    <w:p w:rsidR="00A05D30" w:rsidRPr="00DF2519" w:rsidRDefault="00A05D30" w:rsidP="00A05D30">
      <w:pPr>
        <w:rPr>
          <w:b/>
          <w:sz w:val="24"/>
          <w:szCs w:val="24"/>
        </w:rPr>
      </w:pPr>
      <w:r w:rsidRPr="00DF2519">
        <w:rPr>
          <w:b/>
          <w:sz w:val="24"/>
          <w:szCs w:val="24"/>
        </w:rPr>
        <w:lastRenderedPageBreak/>
        <w:t>Table Name: PRODUCT</w:t>
      </w:r>
    </w:p>
    <w:p w:rsidR="00A05D30" w:rsidRDefault="00A05D30" w:rsidP="00A05D30">
      <w:pPr>
        <w:rPr>
          <w:sz w:val="24"/>
          <w:szCs w:val="24"/>
        </w:rPr>
      </w:pPr>
      <w:r w:rsidRPr="00A05D30">
        <w:rPr>
          <w:sz w:val="24"/>
          <w:szCs w:val="24"/>
        </w:rPr>
        <w:t>PRODUCT (</w:t>
      </w:r>
      <w:r w:rsidRPr="00A05D30">
        <w:rPr>
          <w:b/>
          <w:sz w:val="24"/>
          <w:szCs w:val="24"/>
        </w:rPr>
        <w:t>PROD_NUM</w:t>
      </w:r>
      <w:r w:rsidRPr="00A05D30">
        <w:rPr>
          <w:sz w:val="24"/>
          <w:szCs w:val="24"/>
        </w:rPr>
        <w:t>, PROD_LABEL, VEND_CODE, VEND_NAME, PROD_PRICE)</w:t>
      </w:r>
    </w:p>
    <w:p w:rsidR="00A05D30" w:rsidRPr="00A05D30" w:rsidRDefault="00A05D30" w:rsidP="00A05D30">
      <w:pPr>
        <w:rPr>
          <w:sz w:val="24"/>
          <w:szCs w:val="24"/>
        </w:rPr>
      </w:pPr>
    </w:p>
    <w:p w:rsidR="00A05D30" w:rsidRPr="00DF2519" w:rsidRDefault="00A05D30" w:rsidP="00A05D30">
      <w:pPr>
        <w:rPr>
          <w:b/>
          <w:sz w:val="24"/>
          <w:szCs w:val="24"/>
        </w:rPr>
      </w:pPr>
      <w:r w:rsidRPr="00DF2519">
        <w:rPr>
          <w:b/>
          <w:sz w:val="24"/>
          <w:szCs w:val="24"/>
        </w:rPr>
        <w:t>TRANSITIVE DEPENDENCIES:</w:t>
      </w:r>
    </w:p>
    <w:p w:rsidR="00A05D30" w:rsidRPr="00A05D30" w:rsidRDefault="00A05D30" w:rsidP="00A05D30">
      <w:pPr>
        <w:rPr>
          <w:sz w:val="24"/>
          <w:szCs w:val="24"/>
        </w:rPr>
      </w:pPr>
    </w:p>
    <w:p w:rsidR="00A05D30" w:rsidRDefault="00A05D30" w:rsidP="00A05D30">
      <w:pPr>
        <w:rPr>
          <w:sz w:val="24"/>
          <w:szCs w:val="24"/>
        </w:rPr>
      </w:pPr>
      <w:r>
        <w:rPr>
          <w:sz w:val="24"/>
          <w:szCs w:val="24"/>
        </w:rPr>
        <w:t xml:space="preserve">(VEND_CODE </w:t>
      </w:r>
      <w:r w:rsidRPr="00A05D30">
        <w:rPr>
          <w:sz w:val="24"/>
          <w:szCs w:val="24"/>
        </w:rPr>
        <w:sym w:font="Wingdings" w:char="F0E0"/>
      </w:r>
      <w:r w:rsidRPr="00A05D30">
        <w:rPr>
          <w:sz w:val="24"/>
          <w:szCs w:val="24"/>
        </w:rPr>
        <w:t>VEND_NAME)</w:t>
      </w:r>
    </w:p>
    <w:p w:rsidR="00DF2519" w:rsidRDefault="00DF2519" w:rsidP="00A05D30">
      <w:pPr>
        <w:rPr>
          <w:sz w:val="24"/>
          <w:szCs w:val="24"/>
        </w:rPr>
      </w:pPr>
    </w:p>
    <w:p w:rsidR="00DF2519" w:rsidRDefault="00DF2519" w:rsidP="00DF25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145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19" w:rsidRDefault="00DF2519" w:rsidP="00DF2519">
      <w:pPr>
        <w:jc w:val="center"/>
        <w:rPr>
          <w:sz w:val="24"/>
          <w:szCs w:val="24"/>
        </w:rPr>
      </w:pPr>
    </w:p>
    <w:p w:rsidR="00DF2519" w:rsidRPr="00DF2519" w:rsidRDefault="00DF2519" w:rsidP="00DF2519">
      <w:pPr>
        <w:rPr>
          <w:b/>
          <w:sz w:val="24"/>
          <w:szCs w:val="24"/>
        </w:rPr>
      </w:pPr>
      <w:r w:rsidRPr="00DF2519">
        <w:rPr>
          <w:b/>
          <w:sz w:val="24"/>
          <w:szCs w:val="24"/>
        </w:rPr>
        <w:t>Table Name: SALE</w:t>
      </w:r>
    </w:p>
    <w:p w:rsidR="00DF2519" w:rsidRDefault="00DF2519" w:rsidP="00DF2519">
      <w:pPr>
        <w:rPr>
          <w:sz w:val="24"/>
          <w:szCs w:val="24"/>
        </w:rPr>
      </w:pPr>
      <w:r w:rsidRPr="00DF2519">
        <w:rPr>
          <w:sz w:val="24"/>
          <w:szCs w:val="24"/>
        </w:rPr>
        <w:t>SALE (</w:t>
      </w:r>
      <w:r w:rsidRPr="00DF2519">
        <w:rPr>
          <w:b/>
          <w:sz w:val="24"/>
          <w:szCs w:val="24"/>
        </w:rPr>
        <w:t>INV_NUM</w:t>
      </w:r>
      <w:r w:rsidRPr="00DF2519">
        <w:rPr>
          <w:sz w:val="24"/>
          <w:szCs w:val="24"/>
        </w:rPr>
        <w:t>, SALE_DATE)</w:t>
      </w:r>
    </w:p>
    <w:p w:rsidR="00DF2519" w:rsidRDefault="00DF2519" w:rsidP="00DF2519">
      <w:pPr>
        <w:rPr>
          <w:sz w:val="24"/>
          <w:szCs w:val="24"/>
        </w:rPr>
      </w:pPr>
    </w:p>
    <w:p w:rsidR="00DF2519" w:rsidRDefault="00DF2519" w:rsidP="00DF25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75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k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19" w:rsidRDefault="00DF2519" w:rsidP="00DF2519">
      <w:pPr>
        <w:jc w:val="center"/>
        <w:rPr>
          <w:sz w:val="24"/>
          <w:szCs w:val="24"/>
        </w:rPr>
      </w:pPr>
    </w:p>
    <w:p w:rsidR="00DF2519" w:rsidRDefault="00DF2519" w:rsidP="00DF2519">
      <w:pPr>
        <w:rPr>
          <w:b/>
          <w:sz w:val="24"/>
          <w:szCs w:val="24"/>
        </w:rPr>
      </w:pPr>
      <w:r w:rsidRPr="00FA311A">
        <w:rPr>
          <w:b/>
          <w:sz w:val="24"/>
          <w:szCs w:val="24"/>
        </w:rPr>
        <w:t>TABLE NAME: INVOICE</w:t>
      </w:r>
    </w:p>
    <w:p w:rsidR="00FA311A" w:rsidRPr="00FA311A" w:rsidRDefault="00FA311A" w:rsidP="00DF2519">
      <w:pPr>
        <w:rPr>
          <w:b/>
          <w:sz w:val="24"/>
          <w:szCs w:val="24"/>
        </w:rPr>
      </w:pPr>
    </w:p>
    <w:p w:rsidR="00DF2519" w:rsidRDefault="00DF2519" w:rsidP="00DF2519">
      <w:pPr>
        <w:rPr>
          <w:sz w:val="24"/>
          <w:szCs w:val="24"/>
        </w:rPr>
      </w:pPr>
      <w:r w:rsidRPr="00DF2519">
        <w:rPr>
          <w:sz w:val="24"/>
          <w:szCs w:val="24"/>
        </w:rPr>
        <w:t>INVOICE (</w:t>
      </w:r>
      <w:r w:rsidRPr="00FA311A">
        <w:rPr>
          <w:b/>
          <w:sz w:val="24"/>
          <w:szCs w:val="24"/>
        </w:rPr>
        <w:t>INV_NUM, PROD_NUM</w:t>
      </w:r>
      <w:r w:rsidRPr="00DF2519">
        <w:rPr>
          <w:sz w:val="24"/>
          <w:szCs w:val="24"/>
        </w:rPr>
        <w:t>, QUANT_SOLD)</w:t>
      </w:r>
    </w:p>
    <w:p w:rsidR="0057699D" w:rsidRDefault="0057699D" w:rsidP="00DF2519">
      <w:pPr>
        <w:rPr>
          <w:sz w:val="24"/>
          <w:szCs w:val="24"/>
        </w:rPr>
      </w:pPr>
    </w:p>
    <w:p w:rsidR="0057699D" w:rsidRDefault="0057699D" w:rsidP="00DF2519">
      <w:pPr>
        <w:rPr>
          <w:b/>
          <w:sz w:val="28"/>
          <w:szCs w:val="28"/>
          <w:u w:val="single"/>
        </w:rPr>
      </w:pPr>
      <w:r w:rsidRPr="0057699D">
        <w:rPr>
          <w:b/>
          <w:sz w:val="28"/>
          <w:szCs w:val="28"/>
          <w:u w:val="single"/>
        </w:rPr>
        <w:t>QUESTION 5</w:t>
      </w:r>
    </w:p>
    <w:p w:rsidR="0057699D" w:rsidRDefault="0057699D" w:rsidP="00DF2519">
      <w:pPr>
        <w:rPr>
          <w:b/>
          <w:sz w:val="28"/>
          <w:szCs w:val="28"/>
          <w:u w:val="single"/>
        </w:rPr>
      </w:pPr>
    </w:p>
    <w:p w:rsidR="0057699D" w:rsidRDefault="0057699D" w:rsidP="0057699D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4575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9D" w:rsidRDefault="0057699D" w:rsidP="0057699D">
      <w:pPr>
        <w:jc w:val="center"/>
        <w:rPr>
          <w:b/>
          <w:sz w:val="28"/>
          <w:szCs w:val="28"/>
          <w:u w:val="single"/>
        </w:rPr>
      </w:pPr>
    </w:p>
    <w:p w:rsidR="009B0D0C" w:rsidRDefault="009B0D0C" w:rsidP="0057699D">
      <w:pPr>
        <w:rPr>
          <w:b/>
          <w:sz w:val="24"/>
          <w:szCs w:val="24"/>
        </w:rPr>
      </w:pPr>
    </w:p>
    <w:p w:rsidR="009B0D0C" w:rsidRDefault="009B0D0C" w:rsidP="0057699D">
      <w:pPr>
        <w:rPr>
          <w:b/>
          <w:sz w:val="24"/>
          <w:szCs w:val="24"/>
        </w:rPr>
      </w:pPr>
    </w:p>
    <w:p w:rsidR="0057699D" w:rsidRPr="00F81A09" w:rsidRDefault="0057699D" w:rsidP="0057699D">
      <w:pPr>
        <w:rPr>
          <w:b/>
          <w:sz w:val="24"/>
          <w:szCs w:val="24"/>
        </w:rPr>
      </w:pPr>
      <w:r w:rsidRPr="00F81A09">
        <w:rPr>
          <w:b/>
          <w:sz w:val="24"/>
          <w:szCs w:val="24"/>
        </w:rPr>
        <w:lastRenderedPageBreak/>
        <w:t>Table Name: PRODUCT</w:t>
      </w:r>
    </w:p>
    <w:p w:rsidR="0057699D" w:rsidRPr="0057699D" w:rsidRDefault="0057699D" w:rsidP="0057699D">
      <w:pPr>
        <w:rPr>
          <w:sz w:val="28"/>
          <w:szCs w:val="28"/>
        </w:rPr>
      </w:pPr>
    </w:p>
    <w:p w:rsidR="0057699D" w:rsidRPr="00F81A09" w:rsidRDefault="0057699D" w:rsidP="0057699D">
      <w:pPr>
        <w:rPr>
          <w:sz w:val="24"/>
          <w:szCs w:val="24"/>
        </w:rPr>
      </w:pPr>
      <w:r w:rsidRPr="00F81A09">
        <w:rPr>
          <w:sz w:val="24"/>
          <w:szCs w:val="24"/>
        </w:rPr>
        <w:t>PRODUCT (</w:t>
      </w:r>
      <w:r w:rsidRPr="00F81A09">
        <w:rPr>
          <w:b/>
          <w:sz w:val="24"/>
          <w:szCs w:val="24"/>
        </w:rPr>
        <w:t>PROD_NAME</w:t>
      </w:r>
      <w:r w:rsidRPr="00F81A09">
        <w:rPr>
          <w:sz w:val="24"/>
          <w:szCs w:val="24"/>
        </w:rPr>
        <w:t>, PROD_LABEL, PROD_PRICE)</w:t>
      </w:r>
    </w:p>
    <w:p w:rsidR="0057699D" w:rsidRDefault="00AF34CF" w:rsidP="00AF34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457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D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CF" w:rsidRDefault="00AF34CF" w:rsidP="00AF34CF">
      <w:pPr>
        <w:jc w:val="center"/>
        <w:rPr>
          <w:sz w:val="28"/>
          <w:szCs w:val="28"/>
        </w:rPr>
      </w:pPr>
    </w:p>
    <w:p w:rsidR="005B1514" w:rsidRPr="00F81A09" w:rsidRDefault="005B1514" w:rsidP="005B1514">
      <w:pPr>
        <w:rPr>
          <w:b/>
          <w:sz w:val="24"/>
          <w:szCs w:val="24"/>
        </w:rPr>
      </w:pPr>
      <w:r w:rsidRPr="00F81A09">
        <w:rPr>
          <w:b/>
          <w:sz w:val="24"/>
          <w:szCs w:val="24"/>
        </w:rPr>
        <w:t>Table Name: VENDOR</w:t>
      </w:r>
    </w:p>
    <w:p w:rsidR="005B1514" w:rsidRPr="00F81A09" w:rsidRDefault="005B1514" w:rsidP="005B1514">
      <w:pPr>
        <w:rPr>
          <w:sz w:val="24"/>
          <w:szCs w:val="24"/>
        </w:rPr>
      </w:pPr>
    </w:p>
    <w:p w:rsidR="00AF34CF" w:rsidRPr="00F81A09" w:rsidRDefault="005B1514" w:rsidP="005B1514">
      <w:pPr>
        <w:rPr>
          <w:sz w:val="24"/>
          <w:szCs w:val="24"/>
        </w:rPr>
      </w:pPr>
      <w:r w:rsidRPr="00F81A09">
        <w:rPr>
          <w:sz w:val="24"/>
          <w:szCs w:val="24"/>
        </w:rPr>
        <w:t>VENDOR (</w:t>
      </w:r>
      <w:r w:rsidRPr="00F81A09">
        <w:rPr>
          <w:b/>
          <w:sz w:val="24"/>
          <w:szCs w:val="24"/>
        </w:rPr>
        <w:t>VEND_CODE</w:t>
      </w:r>
      <w:r w:rsidRPr="00F81A09">
        <w:rPr>
          <w:sz w:val="24"/>
          <w:szCs w:val="24"/>
        </w:rPr>
        <w:t>, VEND_NAME)</w:t>
      </w:r>
    </w:p>
    <w:p w:rsidR="005B1514" w:rsidRDefault="005B1514" w:rsidP="005B1514">
      <w:pPr>
        <w:rPr>
          <w:sz w:val="28"/>
          <w:szCs w:val="28"/>
        </w:rPr>
      </w:pPr>
    </w:p>
    <w:p w:rsidR="005B1514" w:rsidRDefault="005B1514" w:rsidP="009116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45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C6" w:rsidRDefault="009116C6" w:rsidP="009116C6">
      <w:pPr>
        <w:jc w:val="center"/>
        <w:rPr>
          <w:sz w:val="28"/>
          <w:szCs w:val="28"/>
        </w:rPr>
      </w:pPr>
    </w:p>
    <w:p w:rsidR="009116C6" w:rsidRPr="00F81A09" w:rsidRDefault="009116C6" w:rsidP="009116C6">
      <w:pPr>
        <w:rPr>
          <w:b/>
          <w:sz w:val="24"/>
          <w:szCs w:val="24"/>
        </w:rPr>
      </w:pPr>
      <w:r w:rsidRPr="00F81A09">
        <w:rPr>
          <w:b/>
          <w:sz w:val="24"/>
          <w:szCs w:val="24"/>
        </w:rPr>
        <w:t>Table Name: SALE</w:t>
      </w:r>
    </w:p>
    <w:p w:rsidR="009116C6" w:rsidRPr="00F81A09" w:rsidRDefault="009116C6" w:rsidP="009116C6">
      <w:pPr>
        <w:rPr>
          <w:sz w:val="24"/>
          <w:szCs w:val="24"/>
        </w:rPr>
      </w:pPr>
    </w:p>
    <w:p w:rsidR="009116C6" w:rsidRPr="00F81A09" w:rsidRDefault="009116C6" w:rsidP="009116C6">
      <w:pPr>
        <w:rPr>
          <w:sz w:val="24"/>
          <w:szCs w:val="24"/>
        </w:rPr>
      </w:pPr>
      <w:r w:rsidRPr="00F81A09">
        <w:rPr>
          <w:sz w:val="24"/>
          <w:szCs w:val="24"/>
        </w:rPr>
        <w:t>SALE (</w:t>
      </w:r>
      <w:r w:rsidRPr="00F81A09">
        <w:rPr>
          <w:b/>
          <w:sz w:val="24"/>
          <w:szCs w:val="24"/>
        </w:rPr>
        <w:t>INV_NUM</w:t>
      </w:r>
      <w:r w:rsidRPr="00F81A09">
        <w:rPr>
          <w:sz w:val="24"/>
          <w:szCs w:val="24"/>
        </w:rPr>
        <w:t>, SALE_DATE)</w:t>
      </w:r>
    </w:p>
    <w:p w:rsidR="009116C6" w:rsidRDefault="009116C6" w:rsidP="009116C6">
      <w:pPr>
        <w:rPr>
          <w:sz w:val="28"/>
          <w:szCs w:val="28"/>
        </w:rPr>
      </w:pPr>
    </w:p>
    <w:p w:rsidR="009116C6" w:rsidRDefault="00817434" w:rsidP="008174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757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4" w:rsidRDefault="00817434" w:rsidP="00817434">
      <w:pPr>
        <w:jc w:val="center"/>
        <w:rPr>
          <w:sz w:val="28"/>
          <w:szCs w:val="28"/>
        </w:rPr>
      </w:pPr>
    </w:p>
    <w:p w:rsidR="00817434" w:rsidRPr="00F81A09" w:rsidRDefault="00817434" w:rsidP="00817434">
      <w:pPr>
        <w:rPr>
          <w:b/>
          <w:sz w:val="24"/>
          <w:szCs w:val="24"/>
        </w:rPr>
      </w:pPr>
      <w:r w:rsidRPr="00F81A09">
        <w:rPr>
          <w:b/>
          <w:sz w:val="24"/>
          <w:szCs w:val="24"/>
        </w:rPr>
        <w:t>Table Name: INVOICE</w:t>
      </w:r>
    </w:p>
    <w:p w:rsidR="00817434" w:rsidRPr="00F81A09" w:rsidRDefault="00817434" w:rsidP="00817434">
      <w:pPr>
        <w:rPr>
          <w:sz w:val="24"/>
          <w:szCs w:val="24"/>
        </w:rPr>
      </w:pPr>
    </w:p>
    <w:p w:rsidR="00817434" w:rsidRDefault="00817434" w:rsidP="00817434">
      <w:pPr>
        <w:rPr>
          <w:sz w:val="24"/>
          <w:szCs w:val="24"/>
        </w:rPr>
      </w:pPr>
      <w:r w:rsidRPr="00F81A09">
        <w:rPr>
          <w:sz w:val="24"/>
          <w:szCs w:val="24"/>
        </w:rPr>
        <w:t>INVOICE (</w:t>
      </w:r>
      <w:r w:rsidRPr="00F81A09">
        <w:rPr>
          <w:b/>
          <w:sz w:val="24"/>
          <w:szCs w:val="24"/>
        </w:rPr>
        <w:t>INV_NUM</w:t>
      </w:r>
      <w:r w:rsidRPr="00F81A09">
        <w:rPr>
          <w:sz w:val="24"/>
          <w:szCs w:val="24"/>
        </w:rPr>
        <w:t xml:space="preserve">, </w:t>
      </w:r>
      <w:r w:rsidRPr="00F81A09">
        <w:rPr>
          <w:b/>
          <w:sz w:val="24"/>
          <w:szCs w:val="24"/>
        </w:rPr>
        <w:t>PROD_NUM</w:t>
      </w:r>
      <w:r w:rsidRPr="00F81A09">
        <w:rPr>
          <w:sz w:val="24"/>
          <w:szCs w:val="24"/>
        </w:rPr>
        <w:t>, QUANT_SOLD)</w:t>
      </w:r>
    </w:p>
    <w:p w:rsidR="00F81A09" w:rsidRPr="00F81A09" w:rsidRDefault="00F81A09" w:rsidP="00817434">
      <w:pPr>
        <w:rPr>
          <w:sz w:val="24"/>
          <w:szCs w:val="24"/>
        </w:rPr>
      </w:pPr>
    </w:p>
    <w:p w:rsidR="00F81A09" w:rsidRDefault="00F81A09" w:rsidP="00817434">
      <w:pPr>
        <w:rPr>
          <w:sz w:val="28"/>
          <w:szCs w:val="28"/>
        </w:rPr>
      </w:pPr>
    </w:p>
    <w:p w:rsidR="00F81A09" w:rsidRDefault="00F81A09" w:rsidP="00817434">
      <w:pPr>
        <w:rPr>
          <w:b/>
          <w:sz w:val="28"/>
          <w:szCs w:val="28"/>
          <w:u w:val="single"/>
        </w:rPr>
      </w:pPr>
      <w:r w:rsidRPr="00F81A09">
        <w:rPr>
          <w:b/>
          <w:sz w:val="28"/>
          <w:szCs w:val="28"/>
          <w:u w:val="single"/>
        </w:rPr>
        <w:t>QUESTION 6</w:t>
      </w:r>
    </w:p>
    <w:p w:rsidR="00EF13D3" w:rsidRDefault="00EF13D3" w:rsidP="00817434">
      <w:pPr>
        <w:rPr>
          <w:b/>
          <w:sz w:val="28"/>
          <w:szCs w:val="28"/>
          <w:u w:val="single"/>
        </w:rPr>
      </w:pPr>
    </w:p>
    <w:p w:rsidR="00EF13D3" w:rsidRPr="00F81A09" w:rsidRDefault="006A5127" w:rsidP="0081743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625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G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D3" w:rsidRPr="00F81A0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EE" w:rsidRDefault="009910EE" w:rsidP="00E318AF">
      <w:r>
        <w:separator/>
      </w:r>
    </w:p>
  </w:endnote>
  <w:endnote w:type="continuationSeparator" w:id="0">
    <w:p w:rsidR="009910EE" w:rsidRDefault="009910EE" w:rsidP="00E3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03224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8AF" w:rsidRDefault="00E318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318AF" w:rsidRDefault="00E31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EE" w:rsidRDefault="009910EE" w:rsidP="00E318AF">
      <w:r>
        <w:separator/>
      </w:r>
    </w:p>
  </w:footnote>
  <w:footnote w:type="continuationSeparator" w:id="0">
    <w:p w:rsidR="009910EE" w:rsidRDefault="009910EE" w:rsidP="00E3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75BF5"/>
    <w:multiLevelType w:val="hybridMultilevel"/>
    <w:tmpl w:val="49B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E38"/>
    <w:multiLevelType w:val="hybridMultilevel"/>
    <w:tmpl w:val="D6CE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8EC"/>
    <w:multiLevelType w:val="hybridMultilevel"/>
    <w:tmpl w:val="524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A21D4"/>
    <w:multiLevelType w:val="hybridMultilevel"/>
    <w:tmpl w:val="39FE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9B"/>
    <w:rsid w:val="0009533D"/>
    <w:rsid w:val="000E70C7"/>
    <w:rsid w:val="00150B11"/>
    <w:rsid w:val="001E5963"/>
    <w:rsid w:val="00230322"/>
    <w:rsid w:val="002F3306"/>
    <w:rsid w:val="00347C6D"/>
    <w:rsid w:val="003907FB"/>
    <w:rsid w:val="003D6D5F"/>
    <w:rsid w:val="003F6D04"/>
    <w:rsid w:val="004030E5"/>
    <w:rsid w:val="0047701A"/>
    <w:rsid w:val="00484B6E"/>
    <w:rsid w:val="004972B7"/>
    <w:rsid w:val="004E529D"/>
    <w:rsid w:val="004F00C2"/>
    <w:rsid w:val="004F6354"/>
    <w:rsid w:val="005473F1"/>
    <w:rsid w:val="0057699D"/>
    <w:rsid w:val="005B1514"/>
    <w:rsid w:val="005B448B"/>
    <w:rsid w:val="005D74B1"/>
    <w:rsid w:val="005E5CF0"/>
    <w:rsid w:val="006671DA"/>
    <w:rsid w:val="006A5127"/>
    <w:rsid w:val="006D0669"/>
    <w:rsid w:val="007245B2"/>
    <w:rsid w:val="007C6494"/>
    <w:rsid w:val="007D7F45"/>
    <w:rsid w:val="00816DE9"/>
    <w:rsid w:val="00817434"/>
    <w:rsid w:val="008750A9"/>
    <w:rsid w:val="0088029B"/>
    <w:rsid w:val="008C0271"/>
    <w:rsid w:val="009116C6"/>
    <w:rsid w:val="009910EE"/>
    <w:rsid w:val="009A0DB4"/>
    <w:rsid w:val="009B0D0C"/>
    <w:rsid w:val="009D65DD"/>
    <w:rsid w:val="00A05D30"/>
    <w:rsid w:val="00A23E4E"/>
    <w:rsid w:val="00A54FAF"/>
    <w:rsid w:val="00AF1381"/>
    <w:rsid w:val="00AF34CF"/>
    <w:rsid w:val="00B61308"/>
    <w:rsid w:val="00C238CE"/>
    <w:rsid w:val="00C87880"/>
    <w:rsid w:val="00CB18E6"/>
    <w:rsid w:val="00CC50DE"/>
    <w:rsid w:val="00CC63E3"/>
    <w:rsid w:val="00D32C05"/>
    <w:rsid w:val="00DF2519"/>
    <w:rsid w:val="00E318AF"/>
    <w:rsid w:val="00EB5A05"/>
    <w:rsid w:val="00EC659D"/>
    <w:rsid w:val="00EC735D"/>
    <w:rsid w:val="00EF13D3"/>
    <w:rsid w:val="00F25430"/>
    <w:rsid w:val="00F81A09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5862-6379-44A2-B243-4067EA7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9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0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8AF"/>
  </w:style>
  <w:style w:type="paragraph" w:styleId="Footer">
    <w:name w:val="footer"/>
    <w:basedOn w:val="Normal"/>
    <w:link w:val="FooterChar"/>
    <w:uiPriority w:val="99"/>
    <w:unhideWhenUsed/>
    <w:rsid w:val="00E31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609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45</cp:revision>
  <cp:lastPrinted>2016-03-01T02:30:00Z</cp:lastPrinted>
  <dcterms:created xsi:type="dcterms:W3CDTF">2016-02-07T18:39:00Z</dcterms:created>
  <dcterms:modified xsi:type="dcterms:W3CDTF">2016-03-01T02:30:00Z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