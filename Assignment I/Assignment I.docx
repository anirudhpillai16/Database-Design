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6F7" w:rsidRDefault="00CC7F0E" w:rsidP="00CC7F0E">
      <w:pPr>
        <w:jc w:val="center"/>
        <w:rPr>
          <w:b/>
          <w:sz w:val="32"/>
          <w:szCs w:val="32"/>
        </w:rPr>
      </w:pPr>
      <w:r w:rsidRPr="00CC7F0E">
        <w:rPr>
          <w:b/>
          <w:sz w:val="32"/>
          <w:szCs w:val="32"/>
        </w:rPr>
        <w:t>Assignment I</w:t>
      </w:r>
    </w:p>
    <w:p w:rsidR="005930B5" w:rsidRDefault="005930B5" w:rsidP="005930B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DATABASE DESIGN Z511</w:t>
      </w:r>
    </w:p>
    <w:p w:rsidR="00CC7F0E" w:rsidRDefault="00CC7F0E" w:rsidP="005930B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FNU ANIRUDH</w:t>
      </w:r>
    </w:p>
    <w:p w:rsidR="00CC7F0E" w:rsidRDefault="00CC7F0E" w:rsidP="00CC7F0E">
      <w:pPr>
        <w:rPr>
          <w:b/>
          <w:sz w:val="32"/>
          <w:szCs w:val="32"/>
        </w:rPr>
      </w:pPr>
    </w:p>
    <w:p w:rsidR="00CC7F0E" w:rsidRDefault="00CC7F0E" w:rsidP="00CC7F0E">
      <w:pPr>
        <w:rPr>
          <w:b/>
          <w:sz w:val="32"/>
          <w:szCs w:val="32"/>
        </w:rPr>
      </w:pPr>
    </w:p>
    <w:p w:rsidR="00850D14" w:rsidRDefault="00850D14" w:rsidP="00CC7F0E">
      <w:pPr>
        <w:rPr>
          <w:b/>
          <w:sz w:val="32"/>
          <w:szCs w:val="32"/>
        </w:rPr>
      </w:pPr>
    </w:p>
    <w:p w:rsidR="00850D14" w:rsidRDefault="00850D14" w:rsidP="00CC7F0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03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0E" w:rsidRDefault="00CC7F0E" w:rsidP="00CC7F0E">
      <w:pPr>
        <w:rPr>
          <w:sz w:val="24"/>
          <w:szCs w:val="24"/>
        </w:rPr>
      </w:pPr>
    </w:p>
    <w:p w:rsidR="00850D14" w:rsidRDefault="00850D14" w:rsidP="00CC7F0E">
      <w:pPr>
        <w:rPr>
          <w:sz w:val="24"/>
          <w:szCs w:val="24"/>
        </w:rPr>
      </w:pPr>
    </w:p>
    <w:p w:rsidR="00850D14" w:rsidRDefault="00850D14" w:rsidP="00CC7F0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9590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E04" w:rsidRDefault="00DB3E04" w:rsidP="00CC7F0E">
      <w:pPr>
        <w:rPr>
          <w:sz w:val="24"/>
          <w:szCs w:val="24"/>
        </w:rPr>
      </w:pPr>
    </w:p>
    <w:p w:rsidR="00DB3E04" w:rsidRDefault="00DB3E04" w:rsidP="00CC7F0E">
      <w:pPr>
        <w:rPr>
          <w:sz w:val="24"/>
          <w:szCs w:val="24"/>
        </w:rPr>
      </w:pPr>
    </w:p>
    <w:p w:rsidR="00DB3E04" w:rsidRDefault="00DB3E04" w:rsidP="00CC7F0E">
      <w:pPr>
        <w:rPr>
          <w:sz w:val="24"/>
          <w:szCs w:val="24"/>
        </w:rPr>
      </w:pPr>
    </w:p>
    <w:p w:rsidR="00DB3E04" w:rsidRDefault="00DB3E04" w:rsidP="00CC7F0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856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D14" w:rsidRDefault="00850D14" w:rsidP="00CC7F0E">
      <w:pPr>
        <w:rPr>
          <w:sz w:val="24"/>
          <w:szCs w:val="24"/>
        </w:rPr>
      </w:pPr>
    </w:p>
    <w:p w:rsidR="00850D14" w:rsidRDefault="00850D14" w:rsidP="00CC7F0E">
      <w:pPr>
        <w:rPr>
          <w:sz w:val="24"/>
          <w:szCs w:val="24"/>
        </w:rPr>
      </w:pPr>
    </w:p>
    <w:p w:rsidR="00DB3E04" w:rsidRDefault="00DB3E04" w:rsidP="00CC7F0E">
      <w:pPr>
        <w:rPr>
          <w:sz w:val="24"/>
          <w:szCs w:val="24"/>
        </w:rPr>
      </w:pPr>
    </w:p>
    <w:p w:rsidR="00DB3E04" w:rsidRDefault="00DB3E04" w:rsidP="00CC7F0E">
      <w:pPr>
        <w:rPr>
          <w:sz w:val="24"/>
          <w:szCs w:val="24"/>
        </w:rPr>
      </w:pPr>
      <w:bookmarkStart w:id="0" w:name="_GoBack"/>
      <w:bookmarkEnd w:id="0"/>
    </w:p>
    <w:p w:rsidR="00850D14" w:rsidRDefault="00850D14" w:rsidP="00CC7F0E">
      <w:pPr>
        <w:rPr>
          <w:sz w:val="24"/>
          <w:szCs w:val="24"/>
        </w:rPr>
      </w:pPr>
    </w:p>
    <w:p w:rsidR="00850D14" w:rsidRDefault="00850D14" w:rsidP="00CC7F0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Question</w:t>
      </w:r>
      <w:r w:rsidRPr="00850D14">
        <w:rPr>
          <w:b/>
          <w:sz w:val="40"/>
          <w:szCs w:val="40"/>
        </w:rPr>
        <w:t xml:space="preserve"> 4</w:t>
      </w:r>
    </w:p>
    <w:p w:rsidR="00850D14" w:rsidRDefault="00850D14" w:rsidP="00CC7F0E">
      <w:pPr>
        <w:rPr>
          <w:b/>
          <w:sz w:val="40"/>
          <w:szCs w:val="40"/>
        </w:rPr>
      </w:pPr>
    </w:p>
    <w:p w:rsidR="00850D14" w:rsidRDefault="00254DA8" w:rsidP="00CC7F0E">
      <w:pPr>
        <w:rPr>
          <w:sz w:val="24"/>
          <w:szCs w:val="24"/>
        </w:rPr>
      </w:pPr>
      <w:r w:rsidRPr="00254DA8">
        <w:rPr>
          <w:b/>
          <w:sz w:val="24"/>
          <w:szCs w:val="24"/>
        </w:rPr>
        <w:t>Entities: -</w:t>
      </w:r>
      <w:r>
        <w:rPr>
          <w:sz w:val="24"/>
          <w:szCs w:val="24"/>
        </w:rPr>
        <w:t xml:space="preserve"> COURSE, CLASS, STUDENT</w:t>
      </w:r>
    </w:p>
    <w:p w:rsidR="00254DA8" w:rsidRDefault="00254DA8" w:rsidP="00CC7F0E">
      <w:pPr>
        <w:rPr>
          <w:sz w:val="24"/>
          <w:szCs w:val="24"/>
        </w:rPr>
      </w:pPr>
    </w:p>
    <w:p w:rsidR="00254DA8" w:rsidRDefault="00254DA8" w:rsidP="00CC7F0E">
      <w:pPr>
        <w:rPr>
          <w:sz w:val="24"/>
          <w:szCs w:val="24"/>
        </w:rPr>
      </w:pPr>
      <w:r w:rsidRPr="00254DA8">
        <w:rPr>
          <w:b/>
          <w:sz w:val="24"/>
          <w:szCs w:val="24"/>
        </w:rPr>
        <w:t>Relationship: -</w:t>
      </w:r>
      <w:r>
        <w:rPr>
          <w:sz w:val="24"/>
          <w:szCs w:val="24"/>
        </w:rPr>
        <w:t xml:space="preserve"> has, enrolls</w:t>
      </w:r>
    </w:p>
    <w:p w:rsidR="00254DA8" w:rsidRDefault="00254DA8" w:rsidP="00CC7F0E">
      <w:pPr>
        <w:rPr>
          <w:sz w:val="24"/>
          <w:szCs w:val="24"/>
        </w:rPr>
      </w:pPr>
    </w:p>
    <w:p w:rsidR="00254DA8" w:rsidRDefault="00254DA8" w:rsidP="00CC7F0E">
      <w:pPr>
        <w:rPr>
          <w:sz w:val="24"/>
          <w:szCs w:val="24"/>
        </w:rPr>
      </w:pPr>
      <w:r w:rsidRPr="00254DA8">
        <w:rPr>
          <w:b/>
          <w:sz w:val="24"/>
          <w:szCs w:val="24"/>
        </w:rPr>
        <w:t>Connection: -</w:t>
      </w:r>
      <w:r>
        <w:rPr>
          <w:sz w:val="24"/>
          <w:szCs w:val="24"/>
        </w:rPr>
        <w:t xml:space="preserve"> 1: M, M: N</w:t>
      </w:r>
    </w:p>
    <w:p w:rsidR="00254DA8" w:rsidRDefault="00254DA8" w:rsidP="00CC7F0E">
      <w:pPr>
        <w:rPr>
          <w:sz w:val="24"/>
          <w:szCs w:val="24"/>
        </w:rPr>
      </w:pPr>
    </w:p>
    <w:p w:rsidR="00254DA8" w:rsidRPr="00254DA8" w:rsidRDefault="00254DA8" w:rsidP="00CC7F0E">
      <w:pPr>
        <w:rPr>
          <w:b/>
          <w:sz w:val="24"/>
          <w:szCs w:val="24"/>
        </w:rPr>
      </w:pPr>
      <w:r w:rsidRPr="00254DA8">
        <w:rPr>
          <w:b/>
          <w:sz w:val="24"/>
          <w:szCs w:val="24"/>
        </w:rPr>
        <w:t xml:space="preserve">Business Rule:-  </w:t>
      </w:r>
    </w:p>
    <w:p w:rsidR="00254DA8" w:rsidRDefault="00254DA8" w:rsidP="00CC7F0E">
      <w:pPr>
        <w:rPr>
          <w:sz w:val="24"/>
          <w:szCs w:val="24"/>
        </w:rPr>
      </w:pPr>
    </w:p>
    <w:p w:rsidR="00254DA8" w:rsidRDefault="007D11EB" w:rsidP="00254D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course may have one or more classes, each class can have one and only one course.</w:t>
      </w:r>
    </w:p>
    <w:p w:rsidR="006A6E24" w:rsidRDefault="007D11EB" w:rsidP="006A6E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One student can enroll in many classes</w:t>
      </w:r>
      <w:r w:rsidR="00E12E64">
        <w:rPr>
          <w:sz w:val="24"/>
          <w:szCs w:val="24"/>
        </w:rPr>
        <w:t>, each</w:t>
      </w:r>
      <w:r>
        <w:rPr>
          <w:sz w:val="24"/>
          <w:szCs w:val="24"/>
        </w:rPr>
        <w:t xml:space="preserve"> class can enroll many students.</w:t>
      </w:r>
    </w:p>
    <w:p w:rsidR="006A6E24" w:rsidRDefault="006A6E24" w:rsidP="006A6E24">
      <w:pPr>
        <w:rPr>
          <w:sz w:val="24"/>
          <w:szCs w:val="24"/>
        </w:rPr>
      </w:pPr>
    </w:p>
    <w:p w:rsidR="006A6E24" w:rsidRDefault="006A6E24" w:rsidP="006A6E24">
      <w:pPr>
        <w:rPr>
          <w:sz w:val="24"/>
          <w:szCs w:val="24"/>
        </w:rPr>
      </w:pPr>
    </w:p>
    <w:p w:rsidR="006A6E24" w:rsidRDefault="006A6E24" w:rsidP="006A6E24">
      <w:pPr>
        <w:rPr>
          <w:sz w:val="24"/>
          <w:szCs w:val="24"/>
        </w:rPr>
      </w:pPr>
    </w:p>
    <w:p w:rsidR="006A6E24" w:rsidRPr="006A6E24" w:rsidRDefault="006A6E24" w:rsidP="006A6E2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86375" cy="3457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A8" w:rsidRDefault="00254DA8" w:rsidP="00CC7F0E">
      <w:pPr>
        <w:rPr>
          <w:sz w:val="24"/>
          <w:szCs w:val="24"/>
        </w:rPr>
      </w:pPr>
    </w:p>
    <w:p w:rsidR="00254DA8" w:rsidRDefault="00254DA8" w:rsidP="00CC7F0E">
      <w:pPr>
        <w:rPr>
          <w:sz w:val="24"/>
          <w:szCs w:val="24"/>
        </w:rPr>
      </w:pPr>
    </w:p>
    <w:p w:rsidR="00254DA8" w:rsidRPr="00254DA8" w:rsidRDefault="00254DA8" w:rsidP="00CC7F0E">
      <w:pPr>
        <w:rPr>
          <w:sz w:val="24"/>
          <w:szCs w:val="24"/>
        </w:rPr>
      </w:pPr>
    </w:p>
    <w:sectPr w:rsidR="00254DA8" w:rsidRPr="00254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C2DE6"/>
    <w:multiLevelType w:val="hybridMultilevel"/>
    <w:tmpl w:val="855EE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0695E"/>
    <w:multiLevelType w:val="hybridMultilevel"/>
    <w:tmpl w:val="07E40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0E"/>
    <w:rsid w:val="001546F7"/>
    <w:rsid w:val="00254DA8"/>
    <w:rsid w:val="005930B5"/>
    <w:rsid w:val="006A6E24"/>
    <w:rsid w:val="007D11EB"/>
    <w:rsid w:val="00850D14"/>
    <w:rsid w:val="00CC7F0E"/>
    <w:rsid w:val="00DB3E04"/>
    <w:rsid w:val="00E1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B6E23-048A-4357-9C79-C46296A0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228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ANIRUDH PILLAI</cp:lastModifiedBy>
  <cp:revision>8</cp:revision>
  <dcterms:created xsi:type="dcterms:W3CDTF">2016-01-31T03:18:00Z</dcterms:created>
  <dcterms:modified xsi:type="dcterms:W3CDTF">2016-01-31T22:42:00Z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